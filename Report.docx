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BDE1" w14:textId="23352925" w:rsidR="00CC5A30" w:rsidRDefault="00D37666" w:rsidP="00CC5A30">
      <w:pPr>
        <w:pStyle w:val="Title"/>
      </w:pPr>
      <w:r>
        <w:t xml:space="preserve">Social Network - </w:t>
      </w:r>
      <w:r w:rsidR="72036248">
        <w:t>P</w:t>
      </w:r>
      <w:r>
        <w:t>2P Server</w:t>
      </w:r>
    </w:p>
    <w:p w14:paraId="39423E06" w14:textId="77777777" w:rsidR="00BB0EA9" w:rsidRPr="00BB0EA9" w:rsidRDefault="72036248" w:rsidP="72036248">
      <w:pPr>
        <w:pStyle w:val="Heading1"/>
        <w:rPr>
          <w:lang w:val="en-NZ"/>
        </w:rPr>
      </w:pPr>
      <w:r>
        <w:t>Abstract</w:t>
      </w:r>
    </w:p>
    <w:p w14:paraId="4BD58669" w14:textId="2C2F1FBC" w:rsidR="009A0D42" w:rsidRPr="003A2717" w:rsidRDefault="5F64C3CF" w:rsidP="5F64C3CF">
      <w:pPr>
        <w:rPr>
          <w:sz w:val="21"/>
          <w:szCs w:val="21"/>
          <w:lang w:val="en-NZ"/>
        </w:rPr>
      </w:pPr>
      <w:r w:rsidRPr="5F64C3CF">
        <w:rPr>
          <w:sz w:val="21"/>
          <w:szCs w:val="21"/>
        </w:rPr>
        <w:t xml:space="preserve">The aim of the project is to develop </w:t>
      </w:r>
      <w:r w:rsidR="00A36E60">
        <w:rPr>
          <w:sz w:val="21"/>
          <w:szCs w:val="21"/>
        </w:rPr>
        <w:t>a social network application</w:t>
      </w:r>
      <w:r w:rsidRPr="5F64C3CF">
        <w:rPr>
          <w:sz w:val="21"/>
          <w:szCs w:val="21"/>
        </w:rPr>
        <w:t>. This technical report outlines our client’s requirements, features, top-level view of our game, significant issues we enc</w:t>
      </w:r>
      <w:r w:rsidR="005A22F1">
        <w:rPr>
          <w:sz w:val="21"/>
          <w:szCs w:val="21"/>
        </w:rPr>
        <w:t>ountered, suitability of tools</w:t>
      </w:r>
      <w:r w:rsidRPr="5F64C3CF">
        <w:rPr>
          <w:sz w:val="21"/>
          <w:szCs w:val="21"/>
        </w:rPr>
        <w:t xml:space="preserve">, </w:t>
      </w:r>
      <w:r w:rsidR="005A22F1">
        <w:rPr>
          <w:sz w:val="21"/>
          <w:szCs w:val="21"/>
        </w:rPr>
        <w:t>peer to peer methods</w:t>
      </w:r>
      <w:r w:rsidRPr="5F64C3CF">
        <w:rPr>
          <w:sz w:val="21"/>
          <w:szCs w:val="21"/>
        </w:rPr>
        <w:t>,</w:t>
      </w:r>
      <w:r w:rsidR="005A22F1">
        <w:rPr>
          <w:sz w:val="21"/>
          <w:szCs w:val="21"/>
        </w:rPr>
        <w:t xml:space="preserve"> protocol,</w:t>
      </w:r>
      <w:r w:rsidRPr="5F64C3CF">
        <w:rPr>
          <w:sz w:val="21"/>
          <w:szCs w:val="21"/>
        </w:rPr>
        <w:t xml:space="preserve"> and future improvements of the </w:t>
      </w:r>
      <w:r w:rsidR="00A36E60">
        <w:rPr>
          <w:sz w:val="21"/>
          <w:szCs w:val="21"/>
        </w:rPr>
        <w:t>application</w:t>
      </w:r>
      <w:r w:rsidRPr="5F64C3CF">
        <w:rPr>
          <w:sz w:val="21"/>
          <w:szCs w:val="21"/>
        </w:rPr>
        <w:t xml:space="preserve">. Attached in the appendices are </w:t>
      </w:r>
      <w:r w:rsidR="005A22F1">
        <w:rPr>
          <w:sz w:val="21"/>
          <w:szCs w:val="21"/>
        </w:rPr>
        <w:t>images of the application</w:t>
      </w:r>
    </w:p>
    <w:p w14:paraId="3D524B7D" w14:textId="59F4EC11" w:rsidR="001972BB" w:rsidRDefault="72036248" w:rsidP="72036248">
      <w:pPr>
        <w:pStyle w:val="Heading1"/>
        <w:rPr>
          <w:lang w:val="en-NZ"/>
        </w:rPr>
      </w:pPr>
      <w:r w:rsidRPr="72036248">
        <w:rPr>
          <w:lang w:val="en-NZ"/>
        </w:rPr>
        <w:t>Requirements</w:t>
      </w:r>
    </w:p>
    <w:p w14:paraId="7EEFD0C1" w14:textId="5C30639F" w:rsidR="007D7357" w:rsidRDefault="5F64C3CF" w:rsidP="5F64C3CF">
      <w:pPr>
        <w:rPr>
          <w:sz w:val="21"/>
          <w:szCs w:val="21"/>
          <w:lang w:val="en-NZ"/>
        </w:rPr>
      </w:pPr>
      <w:r w:rsidRPr="5F64C3CF">
        <w:rPr>
          <w:sz w:val="21"/>
          <w:szCs w:val="21"/>
          <w:lang w:val="en-NZ"/>
        </w:rPr>
        <w:t xml:space="preserve">Determining a project’s success is dependent on achieving client satisfaction. The client is key in defining and achieving project success. We must gather the client’s requirements and meet their requirements to achieve client satisfaction. The client had </w:t>
      </w:r>
      <w:r w:rsidR="00D37666">
        <w:rPr>
          <w:sz w:val="21"/>
          <w:szCs w:val="21"/>
          <w:lang w:val="en-NZ"/>
        </w:rPr>
        <w:t>5 minimum requirements.</w:t>
      </w:r>
    </w:p>
    <w:p w14:paraId="3D0AA4E8" w14:textId="65C4243D" w:rsidR="00BB79DD" w:rsidRPr="00BB79DD" w:rsidRDefault="00D37666" w:rsidP="5F64C3CF">
      <w:pPr>
        <w:rPr>
          <w:sz w:val="21"/>
          <w:szCs w:val="21"/>
          <w:lang w:val="en-NZ"/>
        </w:rPr>
      </w:pPr>
      <w:r>
        <w:rPr>
          <w:sz w:val="21"/>
          <w:szCs w:val="21"/>
          <w:lang w:val="en-NZ"/>
        </w:rPr>
        <w:t>The</w:t>
      </w:r>
      <w:r w:rsidR="5F64C3CF" w:rsidRPr="5F64C3CF">
        <w:rPr>
          <w:sz w:val="21"/>
          <w:szCs w:val="21"/>
          <w:lang w:val="en-NZ"/>
        </w:rPr>
        <w:t xml:space="preserve"> </w:t>
      </w:r>
      <w:r>
        <w:rPr>
          <w:sz w:val="21"/>
          <w:szCs w:val="21"/>
          <w:lang w:val="en-NZ"/>
        </w:rPr>
        <w:t>application</w:t>
      </w:r>
      <w:r w:rsidR="5F64C3CF" w:rsidRPr="5F64C3CF">
        <w:rPr>
          <w:sz w:val="21"/>
          <w:szCs w:val="21"/>
          <w:lang w:val="en-NZ"/>
        </w:rPr>
        <w:t xml:space="preserve"> has met the minimum requirements</w:t>
      </w:r>
      <w:r w:rsidR="00A34C64">
        <w:rPr>
          <w:sz w:val="21"/>
          <w:szCs w:val="21"/>
          <w:lang w:val="en-NZ"/>
        </w:rPr>
        <w:t>. As the application includes a way to login into the system, the system can automatically find other users on other IP addresses using the data from login server.</w:t>
      </w:r>
      <w:r w:rsidR="5F64C3CF" w:rsidRPr="5F64C3CF">
        <w:rPr>
          <w:sz w:val="21"/>
          <w:szCs w:val="21"/>
          <w:lang w:val="en-NZ"/>
        </w:rPr>
        <w:t xml:space="preserve"> </w:t>
      </w:r>
      <w:r w:rsidR="00A34C64">
        <w:rPr>
          <w:sz w:val="21"/>
          <w:szCs w:val="21"/>
          <w:lang w:val="en-NZ"/>
        </w:rPr>
        <w:t xml:space="preserve">In the application the user can create and maintain a simple profile page, and the user can send messages, and files to each other. </w:t>
      </w:r>
      <w:r w:rsidR="5F64C3CF" w:rsidRPr="5F64C3CF">
        <w:rPr>
          <w:sz w:val="21"/>
          <w:szCs w:val="21"/>
          <w:lang w:val="en-NZ"/>
        </w:rPr>
        <w:t>However</w:t>
      </w:r>
      <w:r w:rsidR="00A34C64">
        <w:rPr>
          <w:sz w:val="21"/>
          <w:szCs w:val="21"/>
          <w:lang w:val="en-NZ"/>
        </w:rPr>
        <w:t>, to improve the</w:t>
      </w:r>
      <w:r w:rsidR="5F64C3CF" w:rsidRPr="5F64C3CF">
        <w:rPr>
          <w:sz w:val="21"/>
          <w:szCs w:val="21"/>
          <w:lang w:val="en-NZ"/>
        </w:rPr>
        <w:t xml:space="preserve"> </w:t>
      </w:r>
      <w:r w:rsidR="00A34C64">
        <w:rPr>
          <w:sz w:val="21"/>
          <w:szCs w:val="21"/>
          <w:lang w:val="en-NZ"/>
        </w:rPr>
        <w:t>application</w:t>
      </w:r>
      <w:r w:rsidR="5F64C3CF" w:rsidRPr="5F64C3CF">
        <w:rPr>
          <w:sz w:val="21"/>
          <w:szCs w:val="21"/>
          <w:lang w:val="en-NZ"/>
        </w:rPr>
        <w:t xml:space="preserve"> </w:t>
      </w:r>
      <w:r w:rsidR="00A34C64">
        <w:rPr>
          <w:sz w:val="21"/>
          <w:szCs w:val="21"/>
          <w:lang w:val="en-NZ"/>
        </w:rPr>
        <w:t>I have also added features such as encryption, nice UI, two-factor authentication.</w:t>
      </w:r>
    </w:p>
    <w:p w14:paraId="35F5D3A7" w14:textId="55644881" w:rsidR="001B4084" w:rsidRPr="00D37666" w:rsidRDefault="00D37666" w:rsidP="72036248">
      <w:pPr>
        <w:pStyle w:val="Heading1"/>
      </w:pPr>
      <w:r>
        <w:rPr>
          <w:lang w:val="en-NZ"/>
        </w:rPr>
        <w:t>Top Level Vie</w:t>
      </w:r>
      <w:r>
        <w:t>w</w:t>
      </w:r>
    </w:p>
    <w:p w14:paraId="7224BE79" w14:textId="5E400739" w:rsidR="00CA4180" w:rsidRDefault="00451CFA" w:rsidP="00CA4180">
      <w:pPr>
        <w:keepNext/>
        <w:jc w:val="center"/>
      </w:pPr>
      <w:r>
        <w:rPr>
          <w:sz w:val="21"/>
          <w:szCs w:val="21"/>
        </w:rPr>
        <w:t>The system includes three main components, the login server, individual application, and individual database</w:t>
      </w:r>
      <w:r w:rsidR="00627E05">
        <w:rPr>
          <w:sz w:val="21"/>
          <w:szCs w:val="21"/>
        </w:rPr>
        <w:t>.</w:t>
      </w:r>
      <w:bookmarkStart w:id="0" w:name="_GoBack"/>
      <w:bookmarkEnd w:id="0"/>
      <w:r w:rsidR="00CA4180">
        <w:rPr>
          <w:noProof/>
          <w:sz w:val="21"/>
          <w:szCs w:val="21"/>
        </w:rPr>
        <w:drawing>
          <wp:inline distT="0" distB="0" distL="0" distR="0" wp14:anchorId="31B90A00" wp14:editId="2CA61AB9">
            <wp:extent cx="3780790" cy="2343068"/>
            <wp:effectExtent l="0" t="0" r="0" b="0"/>
            <wp:docPr id="2" name="Picture 2" descr="C:\Users\Dy\AppData\Local\Microsoft\Windows\INetCache\Content.Word\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y\AppData\Local\Microsoft\Windows\INetCache\Content.Word\Blank Diagram - Page 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421" t="11484" r="25522" b="44324"/>
                    <a:stretch/>
                  </pic:blipFill>
                  <pic:spPr bwMode="auto">
                    <a:xfrm>
                      <a:off x="0" y="0"/>
                      <a:ext cx="3781425" cy="2343462"/>
                    </a:xfrm>
                    <a:prstGeom prst="rect">
                      <a:avLst/>
                    </a:prstGeom>
                    <a:noFill/>
                    <a:ln>
                      <a:noFill/>
                    </a:ln>
                    <a:extLst>
                      <a:ext uri="{53640926-AAD7-44D8-BBD7-CCE9431645EC}">
                        <a14:shadowObscured xmlns:a14="http://schemas.microsoft.com/office/drawing/2010/main"/>
                      </a:ext>
                    </a:extLst>
                  </pic:spPr>
                </pic:pic>
              </a:graphicData>
            </a:graphic>
          </wp:inline>
        </w:drawing>
      </w:r>
    </w:p>
    <w:p w14:paraId="31BFA8E8" w14:textId="3C6EDA4C" w:rsidR="009712E0" w:rsidRDefault="00CA4180" w:rsidP="00CA4180">
      <w:pPr>
        <w:pStyle w:val="Caption"/>
        <w:jc w:val="center"/>
        <w:rPr>
          <w:sz w:val="21"/>
          <w:szCs w:val="21"/>
        </w:rPr>
      </w:pPr>
      <w:r>
        <w:t xml:space="preserve">Figure </w:t>
      </w:r>
      <w:r>
        <w:fldChar w:fldCharType="begin"/>
      </w:r>
      <w:r>
        <w:instrText xml:space="preserve"> SEQ Figure \* ARABIC </w:instrText>
      </w:r>
      <w:r>
        <w:fldChar w:fldCharType="separate"/>
      </w:r>
      <w:r>
        <w:rPr>
          <w:noProof/>
        </w:rPr>
        <w:t>1</w:t>
      </w:r>
      <w:r>
        <w:fldChar w:fldCharType="end"/>
      </w:r>
      <w:r>
        <w:t>: Diagram of Top Level View</w:t>
      </w:r>
    </w:p>
    <w:p w14:paraId="035F612E" w14:textId="6ED2ABE2" w:rsidR="00DC681F" w:rsidRDefault="00D37666" w:rsidP="007E4FCE">
      <w:pPr>
        <w:pStyle w:val="Heading1"/>
        <w:rPr>
          <w:lang w:val="en-NZ"/>
        </w:rPr>
      </w:pPr>
      <w:r>
        <w:rPr>
          <w:lang w:val="en-NZ"/>
        </w:rPr>
        <w:lastRenderedPageBreak/>
        <w:t>Features</w:t>
      </w:r>
    </w:p>
    <w:p w14:paraId="2D7D8081" w14:textId="7AFDDDB2" w:rsidR="001F012D" w:rsidRPr="001F012D" w:rsidRDefault="00896F59" w:rsidP="007E4FCE">
      <w:pPr>
        <w:rPr>
          <w:b/>
          <w:lang w:val="en-NZ"/>
        </w:rPr>
      </w:pPr>
      <w:r w:rsidRPr="001F012D">
        <w:rPr>
          <w:b/>
          <w:lang w:val="en-NZ"/>
        </w:rPr>
        <w:t>Two-</w:t>
      </w:r>
      <w:r w:rsidR="009C4139" w:rsidRPr="001F012D">
        <w:rPr>
          <w:b/>
          <w:lang w:val="en-NZ"/>
        </w:rPr>
        <w:t>factor</w:t>
      </w:r>
      <w:r w:rsidRPr="001F012D">
        <w:rPr>
          <w:b/>
          <w:lang w:val="en-NZ"/>
        </w:rPr>
        <w:t xml:space="preserve"> authentication</w:t>
      </w:r>
    </w:p>
    <w:p w14:paraId="3950DD5D" w14:textId="2C7B6634" w:rsidR="001F012D" w:rsidRDefault="00631E58" w:rsidP="007E4FCE">
      <w:pPr>
        <w:rPr>
          <w:lang w:val="en-NZ"/>
        </w:rPr>
      </w:pPr>
      <w:r>
        <w:rPr>
          <w:lang w:val="en-NZ"/>
        </w:rPr>
        <w:t xml:space="preserve">The application has two-factor </w:t>
      </w:r>
      <w:r w:rsidR="004028AE">
        <w:rPr>
          <w:lang w:val="en-NZ"/>
        </w:rPr>
        <w:t>authentication. This feature creates another layer of authentication when logging into the system</w:t>
      </w:r>
      <w:r w:rsidR="009D1741">
        <w:rPr>
          <w:lang w:val="en-NZ"/>
        </w:rPr>
        <w:t>. Therefore, the application is more secure.</w:t>
      </w:r>
    </w:p>
    <w:p w14:paraId="1A422D92" w14:textId="13A35835" w:rsidR="007074C2" w:rsidRPr="001F012D" w:rsidRDefault="009C4139" w:rsidP="007074C2">
      <w:pPr>
        <w:rPr>
          <w:b/>
          <w:lang w:val="en-NZ"/>
        </w:rPr>
      </w:pPr>
      <w:r w:rsidRPr="001F012D">
        <w:rPr>
          <w:b/>
          <w:lang w:val="en-NZ"/>
        </w:rPr>
        <w:t>Encryption</w:t>
      </w:r>
    </w:p>
    <w:p w14:paraId="4F31D8E8" w14:textId="063BE023" w:rsidR="009C4139" w:rsidRDefault="008C7452" w:rsidP="007E4FCE">
      <w:pPr>
        <w:rPr>
          <w:lang w:val="en-NZ"/>
        </w:rPr>
      </w:pPr>
      <w:r>
        <w:rPr>
          <w:lang w:val="en-NZ"/>
        </w:rPr>
        <w:t>The protocol allowed for variation in encryption and hashing standards. I have implemented all the hashing standards</w:t>
      </w:r>
      <w:r w:rsidR="00A91BA6">
        <w:rPr>
          <w:lang w:val="en-NZ"/>
        </w:rPr>
        <w:t xml:space="preserve"> and have implemented encryption standards 1-4. </w:t>
      </w:r>
      <w:r w:rsidR="00A26554">
        <w:rPr>
          <w:lang w:val="en-NZ"/>
        </w:rPr>
        <w:t>Therefore, the application supports XOR, AES, RSA, AES with RSA</w:t>
      </w:r>
      <w:r w:rsidR="00BC1CCC">
        <w:rPr>
          <w:lang w:val="en-NZ"/>
        </w:rPr>
        <w:t xml:space="preserve"> encryption</w:t>
      </w:r>
      <w:r w:rsidR="00376A64">
        <w:rPr>
          <w:lang w:val="en-NZ"/>
        </w:rPr>
        <w:t xml:space="preserve"> standards and </w:t>
      </w:r>
      <w:r w:rsidR="00BC1CCC">
        <w:rPr>
          <w:lang w:val="en-NZ"/>
        </w:rPr>
        <w:t xml:space="preserve">SHA256, SHA512, </w:t>
      </w:r>
      <w:proofErr w:type="spellStart"/>
      <w:r w:rsidR="00BC1CCC">
        <w:rPr>
          <w:lang w:val="en-NZ"/>
        </w:rPr>
        <w:t>bcrypt</w:t>
      </w:r>
      <w:proofErr w:type="spellEnd"/>
      <w:r w:rsidR="00376A64">
        <w:rPr>
          <w:lang w:val="en-NZ"/>
        </w:rPr>
        <w:t xml:space="preserve">, </w:t>
      </w:r>
      <w:proofErr w:type="spellStart"/>
      <w:r w:rsidR="00376A64">
        <w:rPr>
          <w:lang w:val="en-NZ"/>
        </w:rPr>
        <w:t>scrypt</w:t>
      </w:r>
      <w:proofErr w:type="spellEnd"/>
      <w:r w:rsidR="00376A64">
        <w:rPr>
          <w:lang w:val="en-NZ"/>
        </w:rPr>
        <w:t xml:space="preserve"> hashing standards</w:t>
      </w:r>
      <w:r w:rsidR="002725DF">
        <w:rPr>
          <w:lang w:val="en-NZ"/>
        </w:rPr>
        <w:t xml:space="preserve">. Therefore, communication data is encrypted to </w:t>
      </w:r>
      <w:r w:rsidR="00E5482C">
        <w:rPr>
          <w:lang w:val="en-NZ"/>
        </w:rPr>
        <w:t xml:space="preserve">the </w:t>
      </w:r>
      <w:r w:rsidR="002725DF">
        <w:rPr>
          <w:lang w:val="en-NZ"/>
        </w:rPr>
        <w:t>highest possible standard of the destination</w:t>
      </w:r>
      <w:r w:rsidR="00E5482C">
        <w:rPr>
          <w:lang w:val="en-NZ"/>
        </w:rPr>
        <w:t xml:space="preserve"> node, thereby securing communication data which</w:t>
      </w:r>
      <w:r w:rsidR="00D80217">
        <w:rPr>
          <w:lang w:val="en-NZ"/>
        </w:rPr>
        <w:t xml:space="preserve"> a requirement of the client.</w:t>
      </w:r>
    </w:p>
    <w:p w14:paraId="70352318" w14:textId="77777777" w:rsidR="001F012D" w:rsidRPr="001F012D" w:rsidRDefault="001F012D" w:rsidP="001F012D">
      <w:pPr>
        <w:rPr>
          <w:b/>
          <w:lang w:val="en-NZ"/>
        </w:rPr>
      </w:pPr>
      <w:r w:rsidRPr="001F012D">
        <w:rPr>
          <w:b/>
          <w:lang w:val="en-NZ"/>
        </w:rPr>
        <w:t>Nice UI</w:t>
      </w:r>
    </w:p>
    <w:p w14:paraId="118681FB" w14:textId="37D383F1" w:rsidR="001F012D" w:rsidRDefault="001F012D" w:rsidP="001F012D">
      <w:pPr>
        <w:rPr>
          <w:lang w:val="en-NZ"/>
        </w:rPr>
      </w:pPr>
      <w:r>
        <w:rPr>
          <w:lang w:val="en-NZ"/>
        </w:rPr>
        <w:t>The application has a nice user interface</w:t>
      </w:r>
      <w:r w:rsidR="00631E58">
        <w:rPr>
          <w:lang w:val="en-NZ"/>
        </w:rPr>
        <w:t>. This feature makes it easier for the user to navigate and use the system. Thus, improving the user experience.</w:t>
      </w:r>
    </w:p>
    <w:p w14:paraId="47B8CE38" w14:textId="231902A0" w:rsidR="005B15AE" w:rsidRPr="001F012D" w:rsidRDefault="00896F59" w:rsidP="005B15AE">
      <w:pPr>
        <w:rPr>
          <w:b/>
          <w:lang w:val="en-NZ"/>
        </w:rPr>
      </w:pPr>
      <w:r w:rsidRPr="001F012D">
        <w:rPr>
          <w:b/>
          <w:lang w:val="en-NZ"/>
        </w:rPr>
        <w:t>Embedded Viewers</w:t>
      </w:r>
    </w:p>
    <w:p w14:paraId="54B12A6B" w14:textId="09C80AD0" w:rsidR="00D80217" w:rsidRPr="007E4FCE" w:rsidRDefault="00D80217" w:rsidP="007E4FCE">
      <w:pPr>
        <w:rPr>
          <w:lang w:val="en-NZ"/>
        </w:rPr>
      </w:pPr>
      <w:r>
        <w:rPr>
          <w:lang w:val="en-NZ"/>
        </w:rPr>
        <w:t>The application supports embedded viewers of video, audio, image fil</w:t>
      </w:r>
      <w:r w:rsidR="007D39F4">
        <w:rPr>
          <w:lang w:val="en-NZ"/>
        </w:rPr>
        <w:t>es. This feature makes the user experience more user</w:t>
      </w:r>
      <w:r w:rsidR="001F012D">
        <w:rPr>
          <w:lang w:val="en-NZ"/>
        </w:rPr>
        <w:t>-friendly and enjoyable because you can view the files within the web-app instead having manually download the file to view its contents.</w:t>
      </w:r>
    </w:p>
    <w:p w14:paraId="69A8E5B7" w14:textId="76223AB4" w:rsidR="001972BB" w:rsidRDefault="72036248" w:rsidP="72036248">
      <w:pPr>
        <w:pStyle w:val="Heading1"/>
        <w:rPr>
          <w:lang w:val="en-NZ"/>
        </w:rPr>
      </w:pPr>
      <w:r w:rsidRPr="72036248">
        <w:rPr>
          <w:lang w:val="en-NZ"/>
        </w:rPr>
        <w:t>Significant Issues</w:t>
      </w:r>
    </w:p>
    <w:p w14:paraId="0E2E129D" w14:textId="3C40A267" w:rsidR="00C37EDF" w:rsidRDefault="72036248" w:rsidP="72036248">
      <w:pPr>
        <w:rPr>
          <w:lang w:val="en-NZ"/>
        </w:rPr>
      </w:pPr>
      <w:r w:rsidRPr="72036248">
        <w:rPr>
          <w:lang w:val="en-NZ"/>
        </w:rPr>
        <w:t xml:space="preserve">A major issue was the limited time we had to create a minimal viable product (MVP) for our client. A significant amount of time was spent debugging and fixing issues within </w:t>
      </w:r>
      <w:r w:rsidR="00451CFA">
        <w:rPr>
          <w:lang w:val="en-NZ"/>
        </w:rPr>
        <w:t>the</w:t>
      </w:r>
      <w:r w:rsidRPr="72036248">
        <w:rPr>
          <w:lang w:val="en-NZ"/>
        </w:rPr>
        <w:t xml:space="preserve"> </w:t>
      </w:r>
      <w:r w:rsidR="00451CFA">
        <w:rPr>
          <w:lang w:val="en-NZ"/>
        </w:rPr>
        <w:t>application</w:t>
      </w:r>
      <w:r w:rsidRPr="72036248">
        <w:rPr>
          <w:lang w:val="en-NZ"/>
        </w:rPr>
        <w:t>. This is because a lot of bugs were caused by human error and not due to logic flaws. For example, this included assigning a ‘y’ variable to a ‘x’ variable due to copy and pasting the previous lines of code, while forgetting to edit the variable name in the new lines of code. These bugs were hard to notice within source code.</w:t>
      </w:r>
    </w:p>
    <w:p w14:paraId="1A2C275B" w14:textId="4A0EEB83" w:rsidR="00BA2FDC" w:rsidRPr="00EC4ADE" w:rsidRDefault="72036248" w:rsidP="72036248">
      <w:pPr>
        <w:rPr>
          <w:lang w:val="en-NZ"/>
        </w:rPr>
      </w:pPr>
      <w:r w:rsidRPr="72036248">
        <w:rPr>
          <w:lang w:val="en-NZ"/>
        </w:rPr>
        <w:t xml:space="preserve">Due to a large amount of time being unexpectedly spent on debugging, a multitude of features that could not be delivered by the deadline such as </w:t>
      </w:r>
      <w:r w:rsidR="00E41135">
        <w:rPr>
          <w:lang w:val="en-NZ"/>
        </w:rPr>
        <w:t>fall-back P2P methods, offline, group messaging</w:t>
      </w:r>
      <w:r w:rsidRPr="72036248">
        <w:rPr>
          <w:lang w:val="en-NZ"/>
        </w:rPr>
        <w:t xml:space="preserve">. Therefore, we had to rescope our project and decide to not include some of the features in our MVP.  </w:t>
      </w:r>
    </w:p>
    <w:p w14:paraId="25C1F563" w14:textId="31647970" w:rsidR="1068F7B5" w:rsidRDefault="72036248" w:rsidP="009712E0">
      <w:pPr>
        <w:pStyle w:val="Heading1"/>
        <w:rPr>
          <w:lang w:val="en-NZ"/>
        </w:rPr>
      </w:pPr>
      <w:r w:rsidRPr="72036248">
        <w:rPr>
          <w:lang w:val="en-NZ"/>
        </w:rPr>
        <w:t>Suitability of Tools</w:t>
      </w:r>
    </w:p>
    <w:p w14:paraId="3E49F280" w14:textId="6AD3F50C" w:rsidR="73AC28D1" w:rsidRDefault="009712E0" w:rsidP="72036248">
      <w:pPr>
        <w:rPr>
          <w:lang w:val="en-NZ"/>
        </w:rPr>
      </w:pPr>
      <w:proofErr w:type="spellStart"/>
      <w:r>
        <w:rPr>
          <w:lang w:val="en-NZ"/>
        </w:rPr>
        <w:t>CherryPy</w:t>
      </w:r>
      <w:proofErr w:type="spellEnd"/>
      <w:r>
        <w:rPr>
          <w:lang w:val="en-NZ"/>
        </w:rPr>
        <w:t xml:space="preserve"> is suitable tool as it is a minimalist python web framework. </w:t>
      </w:r>
      <w:proofErr w:type="spellStart"/>
      <w:r>
        <w:rPr>
          <w:lang w:val="en-NZ"/>
        </w:rPr>
        <w:t>CherryPy</w:t>
      </w:r>
      <w:proofErr w:type="spellEnd"/>
      <w:r>
        <w:rPr>
          <w:lang w:val="en-NZ"/>
        </w:rPr>
        <w:t xml:space="preserve"> allows us to quickly implement a webserver. SQLite3 is suitable tool for this project as it is </w:t>
      </w:r>
      <w:proofErr w:type="gramStart"/>
      <w:r>
        <w:rPr>
          <w:lang w:val="en-NZ"/>
        </w:rPr>
        <w:t>a</w:t>
      </w:r>
      <w:proofErr w:type="gramEnd"/>
      <w:r>
        <w:rPr>
          <w:lang w:val="en-NZ"/>
        </w:rPr>
        <w:t xml:space="preserve"> SQL database engine that allows us to store all our data. Bitbucket is a suitable git version control tool</w:t>
      </w:r>
      <w:r w:rsidR="72036248" w:rsidRPr="72036248">
        <w:rPr>
          <w:lang w:val="en-NZ"/>
        </w:rPr>
        <w:t xml:space="preserve">. </w:t>
      </w:r>
      <w:r>
        <w:rPr>
          <w:lang w:val="en-NZ"/>
        </w:rPr>
        <w:t>W</w:t>
      </w:r>
      <w:r w:rsidR="72036248" w:rsidRPr="72036248">
        <w:rPr>
          <w:lang w:val="en-NZ"/>
        </w:rPr>
        <w:t xml:space="preserve">e can track </w:t>
      </w:r>
      <w:r w:rsidR="000243E7" w:rsidRPr="72036248">
        <w:rPr>
          <w:lang w:val="en-NZ"/>
        </w:rPr>
        <w:t>all</w:t>
      </w:r>
      <w:r w:rsidR="72036248" w:rsidRPr="72036248">
        <w:rPr>
          <w:lang w:val="en-NZ"/>
        </w:rPr>
        <w:t xml:space="preserve"> our file and its changes over the course of this project easily. Projects of this scale are typically iterative thus the ability </w:t>
      </w:r>
      <w:r w:rsidR="72036248" w:rsidRPr="72036248">
        <w:rPr>
          <w:lang w:val="en-NZ"/>
        </w:rPr>
        <w:lastRenderedPageBreak/>
        <w:t xml:space="preserve">to track these changes </w:t>
      </w:r>
      <w:r w:rsidR="000243E7" w:rsidRPr="72036248">
        <w:rPr>
          <w:lang w:val="en-NZ"/>
        </w:rPr>
        <w:t>and refer</w:t>
      </w:r>
      <w:r w:rsidR="72036248" w:rsidRPr="72036248">
        <w:rPr>
          <w:lang w:val="en-NZ"/>
        </w:rPr>
        <w:t xml:space="preserve"> to them is valuable. This is especially important in the case that we want to rescope as git allows us to find the version that we can want </w:t>
      </w:r>
      <w:r w:rsidR="000243E7" w:rsidRPr="72036248">
        <w:rPr>
          <w:lang w:val="en-NZ"/>
        </w:rPr>
        <w:t>to rebase</w:t>
      </w:r>
      <w:r w:rsidR="000243E7">
        <w:rPr>
          <w:lang w:val="en-NZ"/>
        </w:rPr>
        <w:t xml:space="preserve"> to.</w:t>
      </w:r>
    </w:p>
    <w:p w14:paraId="42175F9D" w14:textId="735F7F50" w:rsidR="001972BB" w:rsidRDefault="000243E7" w:rsidP="72036248">
      <w:pPr>
        <w:pStyle w:val="Heading1"/>
        <w:rPr>
          <w:lang w:val="en-NZ"/>
        </w:rPr>
      </w:pPr>
      <w:r>
        <w:rPr>
          <w:lang w:val="en-NZ"/>
        </w:rPr>
        <w:t>Peer to Peer Methods</w:t>
      </w:r>
    </w:p>
    <w:p w14:paraId="31A412DB" w14:textId="68CFEE3E" w:rsidR="00001633" w:rsidRPr="00001633" w:rsidRDefault="0099702C" w:rsidP="0099702C">
      <w:pPr>
        <w:rPr>
          <w:lang w:val="en-NZ" w:eastAsia="ja-JP"/>
        </w:rPr>
      </w:pPr>
      <w:r>
        <w:rPr>
          <w:lang w:val="en-NZ" w:eastAsia="ja-JP"/>
        </w:rPr>
        <w:t xml:space="preserve">In a central server model all the traffic goes through the central server, this allows for full storage of messages for offline users and easy monitoring of user permissions. However, a central model would be very costly. In a pure peer to peer model, all traffic goes from peer directly to the destination peer. This means there is no central server that could easily be compromised, instead an attacker must attack every peer to gain access to all the data in the network. The major issue with a full peep to peer model is that finding the IP addresses of peers is difficult and authenticating users into the system would also be challenging. Both these models have their own benefits and disadvantages, in our project we decided to use a hybrid system that utilises a login server. The central login server authenticates users and maintains a list of every node’s IP address and port. </w:t>
      </w:r>
      <w:r>
        <w:t>Therefore, data between nodes can</w:t>
      </w:r>
      <w:r>
        <w:rPr>
          <w:lang w:val="en-NZ" w:eastAsia="ja-JP"/>
        </w:rPr>
        <w:t xml:space="preserve"> remain peer to peer. A major disadvantage is that if the login server were to go down, the whole system would not work as the system relies on the login server for collecting every node’s IP address</w:t>
      </w:r>
      <w:r w:rsidR="00C71BCC">
        <w:rPr>
          <w:lang w:val="en-NZ" w:eastAsia="ja-JP"/>
        </w:rPr>
        <w:t xml:space="preserve"> and port</w:t>
      </w:r>
      <w:r>
        <w:rPr>
          <w:lang w:val="en-NZ" w:eastAsia="ja-JP"/>
        </w:rPr>
        <w:t xml:space="preserve">. </w:t>
      </w:r>
    </w:p>
    <w:p w14:paraId="7BE30E72" w14:textId="609407CE" w:rsidR="001972BB" w:rsidRDefault="000243E7" w:rsidP="72036248">
      <w:pPr>
        <w:pStyle w:val="Heading1"/>
        <w:rPr>
          <w:lang w:val="en-NZ"/>
        </w:rPr>
      </w:pPr>
      <w:r>
        <w:rPr>
          <w:lang w:val="en-NZ"/>
        </w:rPr>
        <w:t>Protocol</w:t>
      </w:r>
    </w:p>
    <w:p w14:paraId="29FC55A9" w14:textId="46E6195F" w:rsidR="000243E7" w:rsidRPr="000243E7" w:rsidRDefault="000243E7" w:rsidP="000243E7">
      <w:pPr>
        <w:rPr>
          <w:lang w:val="en-NZ" w:eastAsia="ja-JP"/>
        </w:rPr>
      </w:pPr>
      <w:r>
        <w:rPr>
          <w:lang w:val="en-NZ"/>
        </w:rPr>
        <w:t xml:space="preserve">The protocol used in this project was suitable for this application. </w:t>
      </w:r>
      <w:r>
        <w:rPr>
          <w:lang w:val="en-NZ" w:eastAsia="ja-JP"/>
        </w:rPr>
        <w:t>All messages and data transferred between nodes were JSON encoded to make parsing and processing the data easier. The protocol was flexible which allowed for all the students in the class to include the parameters they would like to implement.</w:t>
      </w:r>
    </w:p>
    <w:p w14:paraId="4EC38378" w14:textId="3D5166F0" w:rsidR="00991641" w:rsidRDefault="72036248" w:rsidP="72036248">
      <w:pPr>
        <w:pStyle w:val="Heading1"/>
        <w:rPr>
          <w:lang w:val="en-NZ"/>
        </w:rPr>
      </w:pPr>
      <w:r w:rsidRPr="72036248">
        <w:rPr>
          <w:lang w:val="en-NZ"/>
        </w:rPr>
        <w:t>Future improvements</w:t>
      </w:r>
    </w:p>
    <w:p w14:paraId="7241E391" w14:textId="0A445AD8" w:rsidR="00062886" w:rsidRDefault="00D37666" w:rsidP="72036248">
      <w:pPr>
        <w:rPr>
          <w:lang w:val="en-NZ"/>
        </w:rPr>
      </w:pPr>
      <w:r>
        <w:rPr>
          <w:lang w:val="en-NZ"/>
        </w:rPr>
        <w:t>A</w:t>
      </w:r>
      <w:r w:rsidR="72036248" w:rsidRPr="72036248">
        <w:rPr>
          <w:lang w:val="en-NZ"/>
        </w:rPr>
        <w:t>ll</w:t>
      </w:r>
      <w:r>
        <w:rPr>
          <w:lang w:val="en-NZ"/>
        </w:rPr>
        <w:t xml:space="preserve"> the features</w:t>
      </w:r>
      <w:r w:rsidR="72036248" w:rsidRPr="72036248">
        <w:rPr>
          <w:lang w:val="en-NZ"/>
        </w:rPr>
        <w:t xml:space="preserve"> </w:t>
      </w:r>
      <w:r>
        <w:rPr>
          <w:lang w:val="en-NZ"/>
        </w:rPr>
        <w:t>outlined weren’t completed</w:t>
      </w:r>
      <w:r w:rsidR="72036248" w:rsidRPr="72036248">
        <w:rPr>
          <w:lang w:val="en-NZ"/>
        </w:rPr>
        <w:t xml:space="preserve"> by the deadline. Therefore, additional features and improvements can be implemented in the future to further improve our product. </w:t>
      </w:r>
    </w:p>
    <w:p w14:paraId="7A1AEAD2" w14:textId="374F6C9F" w:rsidR="00A34C64" w:rsidRDefault="00A34C64" w:rsidP="72036248">
      <w:pPr>
        <w:rPr>
          <w:lang w:val="en-NZ"/>
        </w:rPr>
      </w:pPr>
      <w:r>
        <w:rPr>
          <w:lang w:val="en-NZ"/>
        </w:rPr>
        <w:t xml:space="preserve">Improvements can be made on this product as this product is only a prototype. These include having </w:t>
      </w:r>
      <w:proofErr w:type="gramStart"/>
      <w:r>
        <w:rPr>
          <w:lang w:val="en-NZ"/>
        </w:rPr>
        <w:t>a</w:t>
      </w:r>
      <w:proofErr w:type="gramEnd"/>
      <w:r>
        <w:rPr>
          <w:lang w:val="en-NZ"/>
        </w:rPr>
        <w:t xml:space="preserve"> ability to not rely on the login server and use full per to peer methods. Also, another improvement can be made so the user can offline message people. Group conversations can also be added, which would allow users to have group messages.</w:t>
      </w:r>
    </w:p>
    <w:p w14:paraId="7A49E59D" w14:textId="29D9D06F" w:rsidR="00D2382D" w:rsidRPr="0043415D" w:rsidRDefault="72036248" w:rsidP="72036248">
      <w:pPr>
        <w:rPr>
          <w:lang w:val="en-NZ"/>
        </w:rPr>
      </w:pPr>
      <w:r w:rsidRPr="72036248">
        <w:rPr>
          <w:lang w:val="en-NZ"/>
        </w:rPr>
        <w:t xml:space="preserve">These additional features would greatly improve the </w:t>
      </w:r>
      <w:r w:rsidR="00196DDA">
        <w:rPr>
          <w:lang w:val="en-NZ"/>
        </w:rPr>
        <w:t xml:space="preserve">user experience. </w:t>
      </w:r>
      <w:r w:rsidRPr="72036248">
        <w:rPr>
          <w:lang w:val="en-NZ"/>
        </w:rPr>
        <w:t xml:space="preserve">Thus, the user is </w:t>
      </w:r>
      <w:r w:rsidR="00196DDA">
        <w:rPr>
          <w:lang w:val="en-NZ"/>
        </w:rPr>
        <w:t>can easily use the system</w:t>
      </w:r>
      <w:r w:rsidRPr="72036248">
        <w:rPr>
          <w:lang w:val="en-NZ"/>
        </w:rPr>
        <w:t xml:space="preserve"> and would enjoy the </w:t>
      </w:r>
      <w:r w:rsidR="00196DDA">
        <w:rPr>
          <w:lang w:val="en-NZ"/>
        </w:rPr>
        <w:t>user</w:t>
      </w:r>
      <w:r w:rsidRPr="72036248">
        <w:rPr>
          <w:lang w:val="en-NZ"/>
        </w:rPr>
        <w:t xml:space="preserve"> experience much more.</w:t>
      </w:r>
      <w:r w:rsidR="00062886" w:rsidRPr="72036248">
        <w:rPr>
          <w:lang w:val="en-NZ"/>
        </w:rPr>
        <w:br w:type="page"/>
      </w:r>
    </w:p>
    <w:p w14:paraId="197C6C5F" w14:textId="78032783" w:rsidR="001972BB" w:rsidRDefault="72036248" w:rsidP="72036248">
      <w:pPr>
        <w:pStyle w:val="Heading1"/>
        <w:rPr>
          <w:lang w:val="en-NZ"/>
        </w:rPr>
      </w:pPr>
      <w:r w:rsidRPr="72036248">
        <w:rPr>
          <w:lang w:val="en-NZ"/>
        </w:rPr>
        <w:lastRenderedPageBreak/>
        <w:t>Appendix</w:t>
      </w:r>
    </w:p>
    <w:p w14:paraId="6DA56853" w14:textId="7E8066B3" w:rsidR="002959F1" w:rsidRDefault="72036248" w:rsidP="00BB79DD">
      <w:pPr>
        <w:pStyle w:val="Heading2"/>
      </w:pPr>
      <w:r>
        <w:t xml:space="preserve">Appendix A: </w:t>
      </w:r>
      <w:r w:rsidR="00C426AC">
        <w:t>Images Of Application</w:t>
      </w:r>
    </w:p>
    <w:p w14:paraId="498D8758" w14:textId="284AC556" w:rsidR="005D6025" w:rsidRDefault="00D70C8E" w:rsidP="00086CE6">
      <w:pPr>
        <w:rPr>
          <w:noProof/>
        </w:rPr>
      </w:pPr>
      <w:r>
        <w:rPr>
          <w:noProof/>
        </w:rPr>
        <w:drawing>
          <wp:inline distT="0" distB="0" distL="0" distR="0" wp14:anchorId="18E03154" wp14:editId="0AC5ADEB">
            <wp:extent cx="181927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295" t="21506" r="35096" b="25680"/>
                    <a:stretch/>
                  </pic:blipFill>
                  <pic:spPr bwMode="auto">
                    <a:xfrm>
                      <a:off x="0" y="0"/>
                      <a:ext cx="1819275" cy="1590675"/>
                    </a:xfrm>
                    <a:prstGeom prst="rect">
                      <a:avLst/>
                    </a:prstGeom>
                    <a:ln>
                      <a:noFill/>
                    </a:ln>
                    <a:extLst>
                      <a:ext uri="{53640926-AAD7-44D8-BBD7-CCE9431645EC}">
                        <a14:shadowObscured xmlns:a14="http://schemas.microsoft.com/office/drawing/2010/main"/>
                      </a:ext>
                    </a:extLst>
                  </pic:spPr>
                </pic:pic>
              </a:graphicData>
            </a:graphic>
          </wp:inline>
        </w:drawing>
      </w:r>
      <w:r w:rsidR="009060BB" w:rsidRPr="009060BB">
        <w:rPr>
          <w:noProof/>
        </w:rPr>
        <w:t xml:space="preserve"> </w:t>
      </w:r>
      <w:r w:rsidR="009060BB">
        <w:rPr>
          <w:noProof/>
        </w:rPr>
        <w:drawing>
          <wp:inline distT="0" distB="0" distL="0" distR="0" wp14:anchorId="772639E2" wp14:editId="52CFB09B">
            <wp:extent cx="1980565" cy="16201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655" cy="1630832"/>
                    </a:xfrm>
                    <a:prstGeom prst="rect">
                      <a:avLst/>
                    </a:prstGeom>
                  </pic:spPr>
                </pic:pic>
              </a:graphicData>
            </a:graphic>
          </wp:inline>
        </w:drawing>
      </w:r>
    </w:p>
    <w:p w14:paraId="57812A44" w14:textId="3B7F387F" w:rsidR="009060BB" w:rsidRDefault="009060BB" w:rsidP="00086CE6">
      <w:pPr>
        <w:rPr>
          <w:rFonts w:asciiTheme="majorHAnsi" w:eastAsiaTheme="majorEastAsia" w:hAnsiTheme="majorHAnsi" w:cstheme="majorBidi"/>
          <w:b/>
          <w:smallCaps/>
          <w:sz w:val="28"/>
          <w:szCs w:val="28"/>
        </w:rPr>
      </w:pPr>
      <w:r>
        <w:rPr>
          <w:noProof/>
        </w:rPr>
        <w:drawing>
          <wp:inline distT="0" distB="0" distL="0" distR="0" wp14:anchorId="637267E8" wp14:editId="0476E533">
            <wp:extent cx="4962525" cy="2519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110" cy="2522294"/>
                    </a:xfrm>
                    <a:prstGeom prst="rect">
                      <a:avLst/>
                    </a:prstGeom>
                  </pic:spPr>
                </pic:pic>
              </a:graphicData>
            </a:graphic>
          </wp:inline>
        </w:drawing>
      </w:r>
    </w:p>
    <w:p w14:paraId="1AA73C9A" w14:textId="051A3E87" w:rsidR="009060BB" w:rsidRDefault="009060BB" w:rsidP="00086CE6">
      <w:pPr>
        <w:rPr>
          <w:rFonts w:asciiTheme="majorHAnsi" w:eastAsiaTheme="majorEastAsia" w:hAnsiTheme="majorHAnsi" w:cstheme="majorBidi"/>
          <w:b/>
          <w:smallCaps/>
          <w:sz w:val="28"/>
          <w:szCs w:val="28"/>
        </w:rPr>
      </w:pPr>
      <w:r>
        <w:rPr>
          <w:noProof/>
        </w:rPr>
        <w:drawing>
          <wp:inline distT="0" distB="0" distL="0" distR="0" wp14:anchorId="632EE9F1" wp14:editId="223A9548">
            <wp:extent cx="5000625" cy="253023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6517" cy="2533212"/>
                    </a:xfrm>
                    <a:prstGeom prst="rect">
                      <a:avLst/>
                    </a:prstGeom>
                  </pic:spPr>
                </pic:pic>
              </a:graphicData>
            </a:graphic>
          </wp:inline>
        </w:drawing>
      </w:r>
    </w:p>
    <w:p w14:paraId="5ADD61EF" w14:textId="62F58729" w:rsidR="00712B12" w:rsidRDefault="00712B12" w:rsidP="00086CE6">
      <w:pPr>
        <w:rPr>
          <w:rFonts w:asciiTheme="majorHAnsi" w:eastAsiaTheme="majorEastAsia" w:hAnsiTheme="majorHAnsi" w:cstheme="majorBidi"/>
          <w:b/>
          <w:smallCaps/>
          <w:sz w:val="28"/>
          <w:szCs w:val="28"/>
        </w:rPr>
      </w:pPr>
      <w:r>
        <w:rPr>
          <w:noProof/>
        </w:rPr>
        <w:lastRenderedPageBreak/>
        <w:drawing>
          <wp:inline distT="0" distB="0" distL="0" distR="0" wp14:anchorId="1E9F8CC2" wp14:editId="56357E08">
            <wp:extent cx="5044315" cy="25431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31" cy="2549334"/>
                    </a:xfrm>
                    <a:prstGeom prst="rect">
                      <a:avLst/>
                    </a:prstGeom>
                  </pic:spPr>
                </pic:pic>
              </a:graphicData>
            </a:graphic>
          </wp:inline>
        </w:drawing>
      </w:r>
    </w:p>
    <w:p w14:paraId="004F0A30" w14:textId="72CDA107" w:rsidR="00712B12" w:rsidRPr="00086CE6" w:rsidRDefault="00712B12" w:rsidP="00086CE6">
      <w:pPr>
        <w:rPr>
          <w:rFonts w:asciiTheme="majorHAnsi" w:eastAsiaTheme="majorEastAsia" w:hAnsiTheme="majorHAnsi" w:cstheme="majorBidi"/>
          <w:b/>
          <w:smallCaps/>
          <w:sz w:val="28"/>
          <w:szCs w:val="28"/>
        </w:rPr>
      </w:pPr>
      <w:r>
        <w:rPr>
          <w:noProof/>
        </w:rPr>
        <w:drawing>
          <wp:inline distT="0" distB="0" distL="0" distR="0" wp14:anchorId="55A778CF" wp14:editId="7BE6FACD">
            <wp:extent cx="5096129" cy="25774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9829" cy="2584394"/>
                    </a:xfrm>
                    <a:prstGeom prst="rect">
                      <a:avLst/>
                    </a:prstGeom>
                  </pic:spPr>
                </pic:pic>
              </a:graphicData>
            </a:graphic>
          </wp:inline>
        </w:drawing>
      </w:r>
    </w:p>
    <w:sectPr w:rsidR="00712B12" w:rsidRPr="00086CE6" w:rsidSect="006B68A2">
      <w:headerReference w:type="default" r:id="rId18"/>
      <w:footerReference w:type="default" r:id="rId19"/>
      <w:headerReference w:type="first" r:id="rId20"/>
      <w:footerReference w:type="firs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0FC54" w14:textId="77777777" w:rsidR="00001633" w:rsidRDefault="00001633" w:rsidP="00855982">
      <w:pPr>
        <w:spacing w:after="0" w:line="240" w:lineRule="auto"/>
      </w:pPr>
      <w:r>
        <w:separator/>
      </w:r>
    </w:p>
  </w:endnote>
  <w:endnote w:type="continuationSeparator" w:id="0">
    <w:p w14:paraId="7390DA56" w14:textId="77777777" w:rsidR="00001633" w:rsidRDefault="00001633" w:rsidP="00855982">
      <w:pPr>
        <w:spacing w:after="0" w:line="240" w:lineRule="auto"/>
      </w:pPr>
      <w:r>
        <w:continuationSeparator/>
      </w:r>
    </w:p>
  </w:endnote>
  <w:endnote w:type="continuationNotice" w:id="1">
    <w:p w14:paraId="1AA0394F" w14:textId="77777777" w:rsidR="00001633" w:rsidRDefault="000016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4AB5B9B4" w14:textId="29A5FD31" w:rsidR="00001633" w:rsidRDefault="00001633">
        <w:pPr>
          <w:pStyle w:val="Footer"/>
        </w:pPr>
        <w:r>
          <w:fldChar w:fldCharType="begin"/>
        </w:r>
        <w:r>
          <w:instrText xml:space="preserve"> PAGE   \* MERGEFORMAT </w:instrText>
        </w:r>
        <w:r>
          <w:fldChar w:fldCharType="separate"/>
        </w:r>
        <w:r w:rsidR="00712B1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5198D" w14:textId="403F8B25" w:rsidR="00001633" w:rsidRDefault="00001633">
    <w:pPr>
      <w:pStyle w:val="Footer"/>
      <w:jc w:val="center"/>
      <w:rPr>
        <w:caps/>
        <w:noProof/>
        <w:color w:val="F07F09" w:themeColor="accent1"/>
      </w:rPr>
    </w:pPr>
    <w:r>
      <w:rPr>
        <w:caps/>
        <w:color w:val="F07F09" w:themeColor="accent1"/>
      </w:rPr>
      <w:fldChar w:fldCharType="begin"/>
    </w:r>
    <w:r>
      <w:rPr>
        <w:caps/>
        <w:color w:val="F07F09" w:themeColor="accent1"/>
      </w:rPr>
      <w:instrText xml:space="preserve"> PAGE   \* MERGEFORMAT </w:instrText>
    </w:r>
    <w:r>
      <w:rPr>
        <w:caps/>
        <w:color w:val="F07F09" w:themeColor="accent1"/>
      </w:rPr>
      <w:fldChar w:fldCharType="separate"/>
    </w:r>
    <w:r>
      <w:rPr>
        <w:caps/>
        <w:noProof/>
        <w:color w:val="F07F09" w:themeColor="accent1"/>
      </w:rPr>
      <w:t>1</w:t>
    </w:r>
    <w:r>
      <w:rPr>
        <w:caps/>
        <w:noProof/>
        <w:color w:val="F07F09" w:themeColor="accent1"/>
      </w:rPr>
      <w:fldChar w:fldCharType="end"/>
    </w:r>
  </w:p>
  <w:p w14:paraId="59641749" w14:textId="77777777" w:rsidR="00001633" w:rsidRDefault="00001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4243" w14:textId="77777777" w:rsidR="00001633" w:rsidRDefault="00001633" w:rsidP="00855982">
      <w:pPr>
        <w:spacing w:after="0" w:line="240" w:lineRule="auto"/>
      </w:pPr>
      <w:r>
        <w:separator/>
      </w:r>
    </w:p>
  </w:footnote>
  <w:footnote w:type="continuationSeparator" w:id="0">
    <w:p w14:paraId="2CC0ED75" w14:textId="77777777" w:rsidR="00001633" w:rsidRDefault="00001633" w:rsidP="00855982">
      <w:pPr>
        <w:spacing w:after="0" w:line="240" w:lineRule="auto"/>
      </w:pPr>
      <w:r>
        <w:continuationSeparator/>
      </w:r>
    </w:p>
  </w:footnote>
  <w:footnote w:type="continuationNotice" w:id="1">
    <w:p w14:paraId="585A27BB" w14:textId="77777777" w:rsidR="00001633" w:rsidRDefault="000016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001633" w:rsidRPr="007C7ED5" w14:paraId="1173A857" w14:textId="77777777" w:rsidTr="5F64C3CF">
      <w:tc>
        <w:tcPr>
          <w:tcW w:w="3120" w:type="dxa"/>
        </w:tcPr>
        <w:p w14:paraId="1C31D609" w14:textId="7C72B093" w:rsidR="00001633" w:rsidRDefault="00001633" w:rsidP="00A34C64">
          <w:pPr>
            <w:pStyle w:val="Heading3"/>
          </w:pPr>
        </w:p>
      </w:tc>
      <w:tc>
        <w:tcPr>
          <w:tcW w:w="3120" w:type="dxa"/>
        </w:tcPr>
        <w:p w14:paraId="377FD94E" w14:textId="03AF88AA" w:rsidR="00001633" w:rsidRDefault="00001633" w:rsidP="4C151C35">
          <w:pPr>
            <w:pStyle w:val="Header"/>
            <w:jc w:val="center"/>
          </w:pPr>
        </w:p>
      </w:tc>
      <w:tc>
        <w:tcPr>
          <w:tcW w:w="3120" w:type="dxa"/>
        </w:tcPr>
        <w:p w14:paraId="1E6E5F82" w14:textId="12510E31" w:rsidR="00001633" w:rsidRPr="007C7ED5" w:rsidRDefault="00001633" w:rsidP="4C151C35">
          <w:pPr>
            <w:pStyle w:val="Header"/>
            <w:ind w:right="-115"/>
            <w:jc w:val="right"/>
          </w:pPr>
          <w:r w:rsidRPr="007C7ED5">
            <w:rPr>
              <w:iCs/>
            </w:rPr>
            <w:t>Dylan Fu</w:t>
          </w:r>
        </w:p>
      </w:tc>
    </w:tr>
  </w:tbl>
  <w:p w14:paraId="0356B9EA" w14:textId="06EB28FB" w:rsidR="00001633" w:rsidRDefault="00001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8502" w14:textId="44EB58D1" w:rsidR="00001633" w:rsidRDefault="00001633">
    <w:pPr>
      <w:pStyle w:val="Header"/>
    </w:pPr>
    <w:r>
      <w:t>COMPSYS 302</w:t>
    </w:r>
    <w:r>
      <w:ptab w:relativeTo="margin" w:alignment="center" w:leader="none"/>
    </w:r>
    <w:r>
      <w:t>Technical Report</w:t>
    </w:r>
    <w:r>
      <w:ptab w:relativeTo="margin" w:alignment="right" w:leader="none"/>
    </w:r>
    <w:r>
      <w:t>Dylan Fu &amp; Quentin Heng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980502"/>
    <w:multiLevelType w:val="hybridMultilevel"/>
    <w:tmpl w:val="79AC6284"/>
    <w:lvl w:ilvl="0" w:tplc="BF6E557C">
      <w:start w:val="1"/>
      <w:numFmt w:val="bullet"/>
      <w:lvlText w:val=""/>
      <w:lvlJc w:val="left"/>
      <w:pPr>
        <w:ind w:left="720" w:hanging="360"/>
      </w:pPr>
      <w:rPr>
        <w:rFonts w:ascii="Symbol" w:hAnsi="Symbol" w:hint="default"/>
      </w:rPr>
    </w:lvl>
    <w:lvl w:ilvl="1" w:tplc="DDCC62CC">
      <w:start w:val="1"/>
      <w:numFmt w:val="bullet"/>
      <w:lvlText w:val="o"/>
      <w:lvlJc w:val="left"/>
      <w:pPr>
        <w:ind w:left="1440" w:hanging="360"/>
      </w:pPr>
      <w:rPr>
        <w:rFonts w:ascii="Courier New" w:hAnsi="Courier New" w:hint="default"/>
      </w:rPr>
    </w:lvl>
    <w:lvl w:ilvl="2" w:tplc="C8064134">
      <w:start w:val="1"/>
      <w:numFmt w:val="bullet"/>
      <w:lvlText w:val=""/>
      <w:lvlJc w:val="left"/>
      <w:pPr>
        <w:ind w:left="2160" w:hanging="360"/>
      </w:pPr>
      <w:rPr>
        <w:rFonts w:ascii="Wingdings" w:hAnsi="Wingdings" w:hint="default"/>
      </w:rPr>
    </w:lvl>
    <w:lvl w:ilvl="3" w:tplc="CE729342">
      <w:start w:val="1"/>
      <w:numFmt w:val="bullet"/>
      <w:lvlText w:val=""/>
      <w:lvlJc w:val="left"/>
      <w:pPr>
        <w:ind w:left="2880" w:hanging="360"/>
      </w:pPr>
      <w:rPr>
        <w:rFonts w:ascii="Symbol" w:hAnsi="Symbol" w:hint="default"/>
      </w:rPr>
    </w:lvl>
    <w:lvl w:ilvl="4" w:tplc="DBB07FD8">
      <w:start w:val="1"/>
      <w:numFmt w:val="bullet"/>
      <w:lvlText w:val="o"/>
      <w:lvlJc w:val="left"/>
      <w:pPr>
        <w:ind w:left="3600" w:hanging="360"/>
      </w:pPr>
      <w:rPr>
        <w:rFonts w:ascii="Courier New" w:hAnsi="Courier New" w:hint="default"/>
      </w:rPr>
    </w:lvl>
    <w:lvl w:ilvl="5" w:tplc="027A768A">
      <w:start w:val="1"/>
      <w:numFmt w:val="bullet"/>
      <w:lvlText w:val=""/>
      <w:lvlJc w:val="left"/>
      <w:pPr>
        <w:ind w:left="4320" w:hanging="360"/>
      </w:pPr>
      <w:rPr>
        <w:rFonts w:ascii="Wingdings" w:hAnsi="Wingdings" w:hint="default"/>
      </w:rPr>
    </w:lvl>
    <w:lvl w:ilvl="6" w:tplc="2B84C1EE">
      <w:start w:val="1"/>
      <w:numFmt w:val="bullet"/>
      <w:lvlText w:val=""/>
      <w:lvlJc w:val="left"/>
      <w:pPr>
        <w:ind w:left="5040" w:hanging="360"/>
      </w:pPr>
      <w:rPr>
        <w:rFonts w:ascii="Symbol" w:hAnsi="Symbol" w:hint="default"/>
      </w:rPr>
    </w:lvl>
    <w:lvl w:ilvl="7" w:tplc="4F48CC50">
      <w:start w:val="1"/>
      <w:numFmt w:val="bullet"/>
      <w:lvlText w:val="o"/>
      <w:lvlJc w:val="left"/>
      <w:pPr>
        <w:ind w:left="5760" w:hanging="360"/>
      </w:pPr>
      <w:rPr>
        <w:rFonts w:ascii="Courier New" w:hAnsi="Courier New" w:hint="default"/>
      </w:rPr>
    </w:lvl>
    <w:lvl w:ilvl="8" w:tplc="9CE23AC2">
      <w:start w:val="1"/>
      <w:numFmt w:val="bullet"/>
      <w:lvlText w:val=""/>
      <w:lvlJc w:val="left"/>
      <w:pPr>
        <w:ind w:left="6480" w:hanging="360"/>
      </w:pPr>
      <w:rPr>
        <w:rFonts w:ascii="Wingdings" w:hAnsi="Wingdings" w:hint="default"/>
      </w:rPr>
    </w:lvl>
  </w:abstractNum>
  <w:abstractNum w:abstractNumId="17" w15:restartNumberingAfterBreak="0">
    <w:nsid w:val="3D354894"/>
    <w:multiLevelType w:val="hybridMultilevel"/>
    <w:tmpl w:val="4FBEBE2C"/>
    <w:lvl w:ilvl="0" w:tplc="4FEA48C6">
      <w:start w:val="1"/>
      <w:numFmt w:val="bullet"/>
      <w:lvlText w:val=""/>
      <w:lvlJc w:val="left"/>
      <w:pPr>
        <w:ind w:left="720" w:hanging="360"/>
      </w:pPr>
      <w:rPr>
        <w:rFonts w:ascii="Symbol" w:hAnsi="Symbol" w:hint="default"/>
      </w:rPr>
    </w:lvl>
    <w:lvl w:ilvl="1" w:tplc="48BE12FC">
      <w:start w:val="1"/>
      <w:numFmt w:val="bullet"/>
      <w:lvlText w:val="o"/>
      <w:lvlJc w:val="left"/>
      <w:pPr>
        <w:ind w:left="1440" w:hanging="360"/>
      </w:pPr>
      <w:rPr>
        <w:rFonts w:ascii="Courier New" w:hAnsi="Courier New" w:hint="default"/>
      </w:rPr>
    </w:lvl>
    <w:lvl w:ilvl="2" w:tplc="A64EB1A4">
      <w:start w:val="1"/>
      <w:numFmt w:val="bullet"/>
      <w:lvlText w:val=""/>
      <w:lvlJc w:val="left"/>
      <w:pPr>
        <w:ind w:left="2160" w:hanging="360"/>
      </w:pPr>
      <w:rPr>
        <w:rFonts w:ascii="Wingdings" w:hAnsi="Wingdings" w:hint="default"/>
      </w:rPr>
    </w:lvl>
    <w:lvl w:ilvl="3" w:tplc="529A413A">
      <w:start w:val="1"/>
      <w:numFmt w:val="bullet"/>
      <w:lvlText w:val=""/>
      <w:lvlJc w:val="left"/>
      <w:pPr>
        <w:ind w:left="2880" w:hanging="360"/>
      </w:pPr>
      <w:rPr>
        <w:rFonts w:ascii="Symbol" w:hAnsi="Symbol" w:hint="default"/>
      </w:rPr>
    </w:lvl>
    <w:lvl w:ilvl="4" w:tplc="A7A4D542">
      <w:start w:val="1"/>
      <w:numFmt w:val="bullet"/>
      <w:lvlText w:val="o"/>
      <w:lvlJc w:val="left"/>
      <w:pPr>
        <w:ind w:left="3600" w:hanging="360"/>
      </w:pPr>
      <w:rPr>
        <w:rFonts w:ascii="Courier New" w:hAnsi="Courier New" w:hint="default"/>
      </w:rPr>
    </w:lvl>
    <w:lvl w:ilvl="5" w:tplc="E82098CA">
      <w:start w:val="1"/>
      <w:numFmt w:val="bullet"/>
      <w:lvlText w:val=""/>
      <w:lvlJc w:val="left"/>
      <w:pPr>
        <w:ind w:left="4320" w:hanging="360"/>
      </w:pPr>
      <w:rPr>
        <w:rFonts w:ascii="Wingdings" w:hAnsi="Wingdings" w:hint="default"/>
      </w:rPr>
    </w:lvl>
    <w:lvl w:ilvl="6" w:tplc="0B10E36A">
      <w:start w:val="1"/>
      <w:numFmt w:val="bullet"/>
      <w:lvlText w:val=""/>
      <w:lvlJc w:val="left"/>
      <w:pPr>
        <w:ind w:left="5040" w:hanging="360"/>
      </w:pPr>
      <w:rPr>
        <w:rFonts w:ascii="Symbol" w:hAnsi="Symbol" w:hint="default"/>
      </w:rPr>
    </w:lvl>
    <w:lvl w:ilvl="7" w:tplc="E206B4A6">
      <w:start w:val="1"/>
      <w:numFmt w:val="bullet"/>
      <w:lvlText w:val="o"/>
      <w:lvlJc w:val="left"/>
      <w:pPr>
        <w:ind w:left="5760" w:hanging="360"/>
      </w:pPr>
      <w:rPr>
        <w:rFonts w:ascii="Courier New" w:hAnsi="Courier New" w:hint="default"/>
      </w:rPr>
    </w:lvl>
    <w:lvl w:ilvl="8" w:tplc="ED268B94">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8853D3"/>
    <w:multiLevelType w:val="hybridMultilevel"/>
    <w:tmpl w:val="39FA9C8A"/>
    <w:lvl w:ilvl="0" w:tplc="D402CF58">
      <w:start w:val="1"/>
      <w:numFmt w:val="bullet"/>
      <w:lvlText w:val=""/>
      <w:lvlJc w:val="left"/>
      <w:pPr>
        <w:ind w:left="720" w:hanging="360"/>
      </w:pPr>
      <w:rPr>
        <w:rFonts w:ascii="Symbol" w:hAnsi="Symbol" w:hint="default"/>
      </w:rPr>
    </w:lvl>
    <w:lvl w:ilvl="1" w:tplc="13982AC0">
      <w:start w:val="1"/>
      <w:numFmt w:val="bullet"/>
      <w:lvlText w:val="o"/>
      <w:lvlJc w:val="left"/>
      <w:pPr>
        <w:ind w:left="1440" w:hanging="360"/>
      </w:pPr>
      <w:rPr>
        <w:rFonts w:ascii="Courier New" w:hAnsi="Courier New" w:hint="default"/>
      </w:rPr>
    </w:lvl>
    <w:lvl w:ilvl="2" w:tplc="6D54C172">
      <w:start w:val="1"/>
      <w:numFmt w:val="bullet"/>
      <w:lvlText w:val=""/>
      <w:lvlJc w:val="left"/>
      <w:pPr>
        <w:ind w:left="2160" w:hanging="360"/>
      </w:pPr>
      <w:rPr>
        <w:rFonts w:ascii="Wingdings" w:hAnsi="Wingdings" w:hint="default"/>
      </w:rPr>
    </w:lvl>
    <w:lvl w:ilvl="3" w:tplc="A5C62A2A">
      <w:start w:val="1"/>
      <w:numFmt w:val="bullet"/>
      <w:lvlText w:val=""/>
      <w:lvlJc w:val="left"/>
      <w:pPr>
        <w:ind w:left="2880" w:hanging="360"/>
      </w:pPr>
      <w:rPr>
        <w:rFonts w:ascii="Symbol" w:hAnsi="Symbol" w:hint="default"/>
      </w:rPr>
    </w:lvl>
    <w:lvl w:ilvl="4" w:tplc="0FF47C06">
      <w:start w:val="1"/>
      <w:numFmt w:val="bullet"/>
      <w:lvlText w:val="o"/>
      <w:lvlJc w:val="left"/>
      <w:pPr>
        <w:ind w:left="3600" w:hanging="360"/>
      </w:pPr>
      <w:rPr>
        <w:rFonts w:ascii="Courier New" w:hAnsi="Courier New" w:hint="default"/>
      </w:rPr>
    </w:lvl>
    <w:lvl w:ilvl="5" w:tplc="7BCCCEA6">
      <w:start w:val="1"/>
      <w:numFmt w:val="bullet"/>
      <w:lvlText w:val=""/>
      <w:lvlJc w:val="left"/>
      <w:pPr>
        <w:ind w:left="4320" w:hanging="360"/>
      </w:pPr>
      <w:rPr>
        <w:rFonts w:ascii="Wingdings" w:hAnsi="Wingdings" w:hint="default"/>
      </w:rPr>
    </w:lvl>
    <w:lvl w:ilvl="6" w:tplc="432A1764">
      <w:start w:val="1"/>
      <w:numFmt w:val="bullet"/>
      <w:lvlText w:val=""/>
      <w:lvlJc w:val="left"/>
      <w:pPr>
        <w:ind w:left="5040" w:hanging="360"/>
      </w:pPr>
      <w:rPr>
        <w:rFonts w:ascii="Symbol" w:hAnsi="Symbol" w:hint="default"/>
      </w:rPr>
    </w:lvl>
    <w:lvl w:ilvl="7" w:tplc="9850CDF4">
      <w:start w:val="1"/>
      <w:numFmt w:val="bullet"/>
      <w:lvlText w:val="o"/>
      <w:lvlJc w:val="left"/>
      <w:pPr>
        <w:ind w:left="5760" w:hanging="360"/>
      </w:pPr>
      <w:rPr>
        <w:rFonts w:ascii="Courier New" w:hAnsi="Courier New" w:hint="default"/>
      </w:rPr>
    </w:lvl>
    <w:lvl w:ilvl="8" w:tplc="88EE8288">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2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2BB"/>
    <w:rsid w:val="00001633"/>
    <w:rsid w:val="00005C40"/>
    <w:rsid w:val="000072F0"/>
    <w:rsid w:val="00011643"/>
    <w:rsid w:val="000120B7"/>
    <w:rsid w:val="00012D82"/>
    <w:rsid w:val="00013506"/>
    <w:rsid w:val="00017585"/>
    <w:rsid w:val="00017784"/>
    <w:rsid w:val="000206BC"/>
    <w:rsid w:val="000211AB"/>
    <w:rsid w:val="000243E7"/>
    <w:rsid w:val="00025B25"/>
    <w:rsid w:val="00026928"/>
    <w:rsid w:val="0003118A"/>
    <w:rsid w:val="000344F5"/>
    <w:rsid w:val="00036536"/>
    <w:rsid w:val="000368A9"/>
    <w:rsid w:val="00040ED2"/>
    <w:rsid w:val="00041493"/>
    <w:rsid w:val="000418DC"/>
    <w:rsid w:val="00041D6F"/>
    <w:rsid w:val="00044000"/>
    <w:rsid w:val="000442CB"/>
    <w:rsid w:val="0004701B"/>
    <w:rsid w:val="00050024"/>
    <w:rsid w:val="00052452"/>
    <w:rsid w:val="0005375A"/>
    <w:rsid w:val="0005454B"/>
    <w:rsid w:val="00057683"/>
    <w:rsid w:val="00060492"/>
    <w:rsid w:val="00062886"/>
    <w:rsid w:val="00062C19"/>
    <w:rsid w:val="00064AA0"/>
    <w:rsid w:val="000652B1"/>
    <w:rsid w:val="0006563D"/>
    <w:rsid w:val="000660A7"/>
    <w:rsid w:val="00071E08"/>
    <w:rsid w:val="00073E3F"/>
    <w:rsid w:val="00074EEF"/>
    <w:rsid w:val="00086CE6"/>
    <w:rsid w:val="00086F2A"/>
    <w:rsid w:val="0008BAD6"/>
    <w:rsid w:val="00091C23"/>
    <w:rsid w:val="000934BD"/>
    <w:rsid w:val="0009537C"/>
    <w:rsid w:val="00096E74"/>
    <w:rsid w:val="000A356B"/>
    <w:rsid w:val="000A4B1A"/>
    <w:rsid w:val="000B1AF8"/>
    <w:rsid w:val="000B1B44"/>
    <w:rsid w:val="000B2936"/>
    <w:rsid w:val="000B6BCA"/>
    <w:rsid w:val="000C0BE5"/>
    <w:rsid w:val="000C1713"/>
    <w:rsid w:val="000C20DF"/>
    <w:rsid w:val="000C606E"/>
    <w:rsid w:val="000D12BF"/>
    <w:rsid w:val="000D1D2A"/>
    <w:rsid w:val="000D2184"/>
    <w:rsid w:val="000D2AA7"/>
    <w:rsid w:val="000D44C8"/>
    <w:rsid w:val="000D6982"/>
    <w:rsid w:val="000D7CA0"/>
    <w:rsid w:val="000E1AB8"/>
    <w:rsid w:val="000E2EFD"/>
    <w:rsid w:val="000E46F4"/>
    <w:rsid w:val="000E4AAE"/>
    <w:rsid w:val="000E51DA"/>
    <w:rsid w:val="000E700C"/>
    <w:rsid w:val="000F0A37"/>
    <w:rsid w:val="000F62C2"/>
    <w:rsid w:val="000F6D84"/>
    <w:rsid w:val="000F79E5"/>
    <w:rsid w:val="00101DF6"/>
    <w:rsid w:val="00102007"/>
    <w:rsid w:val="0010391E"/>
    <w:rsid w:val="00103B64"/>
    <w:rsid w:val="00104437"/>
    <w:rsid w:val="001048DB"/>
    <w:rsid w:val="00105898"/>
    <w:rsid w:val="00107D53"/>
    <w:rsid w:val="0011067A"/>
    <w:rsid w:val="00112334"/>
    <w:rsid w:val="001157B9"/>
    <w:rsid w:val="0012300F"/>
    <w:rsid w:val="00125CDC"/>
    <w:rsid w:val="00126496"/>
    <w:rsid w:val="00130802"/>
    <w:rsid w:val="00132949"/>
    <w:rsid w:val="0013332B"/>
    <w:rsid w:val="00135A76"/>
    <w:rsid w:val="001411CF"/>
    <w:rsid w:val="00141932"/>
    <w:rsid w:val="00143B52"/>
    <w:rsid w:val="00145BA8"/>
    <w:rsid w:val="00151226"/>
    <w:rsid w:val="00155F43"/>
    <w:rsid w:val="00156657"/>
    <w:rsid w:val="00157937"/>
    <w:rsid w:val="001601C9"/>
    <w:rsid w:val="00160710"/>
    <w:rsid w:val="00161417"/>
    <w:rsid w:val="0016328E"/>
    <w:rsid w:val="00164FF5"/>
    <w:rsid w:val="00167844"/>
    <w:rsid w:val="00167E08"/>
    <w:rsid w:val="0017044A"/>
    <w:rsid w:val="00170E23"/>
    <w:rsid w:val="00172AE4"/>
    <w:rsid w:val="00175075"/>
    <w:rsid w:val="00176239"/>
    <w:rsid w:val="00176917"/>
    <w:rsid w:val="00177020"/>
    <w:rsid w:val="00177947"/>
    <w:rsid w:val="00182CB7"/>
    <w:rsid w:val="001836FC"/>
    <w:rsid w:val="00191FD4"/>
    <w:rsid w:val="001925B6"/>
    <w:rsid w:val="00193760"/>
    <w:rsid w:val="0019476C"/>
    <w:rsid w:val="00194964"/>
    <w:rsid w:val="00195D11"/>
    <w:rsid w:val="00196DDA"/>
    <w:rsid w:val="001972BB"/>
    <w:rsid w:val="00197DF5"/>
    <w:rsid w:val="001A4155"/>
    <w:rsid w:val="001A72C5"/>
    <w:rsid w:val="001A7B65"/>
    <w:rsid w:val="001B0B3A"/>
    <w:rsid w:val="001B1752"/>
    <w:rsid w:val="001B1D90"/>
    <w:rsid w:val="001B4084"/>
    <w:rsid w:val="001B40F5"/>
    <w:rsid w:val="001B5459"/>
    <w:rsid w:val="001B59B5"/>
    <w:rsid w:val="001C2E61"/>
    <w:rsid w:val="001C47C6"/>
    <w:rsid w:val="001C47F5"/>
    <w:rsid w:val="001C5E34"/>
    <w:rsid w:val="001C6525"/>
    <w:rsid w:val="001D300D"/>
    <w:rsid w:val="001D4362"/>
    <w:rsid w:val="001E017D"/>
    <w:rsid w:val="001E038F"/>
    <w:rsid w:val="001E1809"/>
    <w:rsid w:val="001E4C4B"/>
    <w:rsid w:val="001E5377"/>
    <w:rsid w:val="001E6123"/>
    <w:rsid w:val="001E76B9"/>
    <w:rsid w:val="001F012D"/>
    <w:rsid w:val="001F053D"/>
    <w:rsid w:val="001F2288"/>
    <w:rsid w:val="001F3603"/>
    <w:rsid w:val="001F5052"/>
    <w:rsid w:val="002013D1"/>
    <w:rsid w:val="0020228E"/>
    <w:rsid w:val="00203656"/>
    <w:rsid w:val="00207496"/>
    <w:rsid w:val="0021152F"/>
    <w:rsid w:val="00211937"/>
    <w:rsid w:val="002127CD"/>
    <w:rsid w:val="00230F3C"/>
    <w:rsid w:val="00231513"/>
    <w:rsid w:val="002325CF"/>
    <w:rsid w:val="00233B52"/>
    <w:rsid w:val="00236843"/>
    <w:rsid w:val="00240CF7"/>
    <w:rsid w:val="00241B1B"/>
    <w:rsid w:val="0024405A"/>
    <w:rsid w:val="0025242A"/>
    <w:rsid w:val="00265C8E"/>
    <w:rsid w:val="00272228"/>
    <w:rsid w:val="002725DF"/>
    <w:rsid w:val="00272E19"/>
    <w:rsid w:val="002751E3"/>
    <w:rsid w:val="002755A4"/>
    <w:rsid w:val="002759EA"/>
    <w:rsid w:val="002764E7"/>
    <w:rsid w:val="002777D4"/>
    <w:rsid w:val="00277CCB"/>
    <w:rsid w:val="0028156E"/>
    <w:rsid w:val="002904E8"/>
    <w:rsid w:val="00290907"/>
    <w:rsid w:val="002911F6"/>
    <w:rsid w:val="00291481"/>
    <w:rsid w:val="00291A5B"/>
    <w:rsid w:val="00292BCB"/>
    <w:rsid w:val="00294099"/>
    <w:rsid w:val="002959F1"/>
    <w:rsid w:val="002969B4"/>
    <w:rsid w:val="00297050"/>
    <w:rsid w:val="002A2E39"/>
    <w:rsid w:val="002A39B1"/>
    <w:rsid w:val="002A4882"/>
    <w:rsid w:val="002A7DEF"/>
    <w:rsid w:val="002B0049"/>
    <w:rsid w:val="002B2989"/>
    <w:rsid w:val="002B478F"/>
    <w:rsid w:val="002B7FC7"/>
    <w:rsid w:val="002C43D4"/>
    <w:rsid w:val="002C4BFB"/>
    <w:rsid w:val="002C7640"/>
    <w:rsid w:val="002D1D73"/>
    <w:rsid w:val="002E1419"/>
    <w:rsid w:val="002E2465"/>
    <w:rsid w:val="002E37D3"/>
    <w:rsid w:val="002E4739"/>
    <w:rsid w:val="002E5D76"/>
    <w:rsid w:val="002E6D2D"/>
    <w:rsid w:val="002E7B42"/>
    <w:rsid w:val="002F174A"/>
    <w:rsid w:val="002F65C9"/>
    <w:rsid w:val="00301957"/>
    <w:rsid w:val="003026F4"/>
    <w:rsid w:val="0030426C"/>
    <w:rsid w:val="003045D2"/>
    <w:rsid w:val="00306E2C"/>
    <w:rsid w:val="00307A71"/>
    <w:rsid w:val="0031151E"/>
    <w:rsid w:val="0031293B"/>
    <w:rsid w:val="00314F3F"/>
    <w:rsid w:val="003151A1"/>
    <w:rsid w:val="00315EEB"/>
    <w:rsid w:val="00316AE9"/>
    <w:rsid w:val="00322651"/>
    <w:rsid w:val="00325819"/>
    <w:rsid w:val="0032597B"/>
    <w:rsid w:val="003301FC"/>
    <w:rsid w:val="00331B4E"/>
    <w:rsid w:val="00333A21"/>
    <w:rsid w:val="003351E7"/>
    <w:rsid w:val="00335DB4"/>
    <w:rsid w:val="00335F56"/>
    <w:rsid w:val="003367A5"/>
    <w:rsid w:val="00337575"/>
    <w:rsid w:val="003422F8"/>
    <w:rsid w:val="0034254A"/>
    <w:rsid w:val="00342C48"/>
    <w:rsid w:val="003466B4"/>
    <w:rsid w:val="00346A26"/>
    <w:rsid w:val="00354D7E"/>
    <w:rsid w:val="00357075"/>
    <w:rsid w:val="00365882"/>
    <w:rsid w:val="00373405"/>
    <w:rsid w:val="00374535"/>
    <w:rsid w:val="00374FC0"/>
    <w:rsid w:val="003755C0"/>
    <w:rsid w:val="00376A64"/>
    <w:rsid w:val="003810B2"/>
    <w:rsid w:val="003812D3"/>
    <w:rsid w:val="0038205C"/>
    <w:rsid w:val="003835C5"/>
    <w:rsid w:val="00383D88"/>
    <w:rsid w:val="0038579E"/>
    <w:rsid w:val="00386D6C"/>
    <w:rsid w:val="003926BC"/>
    <w:rsid w:val="00393A63"/>
    <w:rsid w:val="00393E59"/>
    <w:rsid w:val="00395F6D"/>
    <w:rsid w:val="003971C3"/>
    <w:rsid w:val="003A01D0"/>
    <w:rsid w:val="003A2717"/>
    <w:rsid w:val="003A2D04"/>
    <w:rsid w:val="003A714A"/>
    <w:rsid w:val="003B051F"/>
    <w:rsid w:val="003B5ABE"/>
    <w:rsid w:val="003C201C"/>
    <w:rsid w:val="003C5AF5"/>
    <w:rsid w:val="003C7352"/>
    <w:rsid w:val="003D05A9"/>
    <w:rsid w:val="003D1214"/>
    <w:rsid w:val="003D52E4"/>
    <w:rsid w:val="003D63D7"/>
    <w:rsid w:val="003E42FA"/>
    <w:rsid w:val="003E5411"/>
    <w:rsid w:val="003E56E4"/>
    <w:rsid w:val="003F23B2"/>
    <w:rsid w:val="003F31A4"/>
    <w:rsid w:val="0040063C"/>
    <w:rsid w:val="0040253E"/>
    <w:rsid w:val="00402635"/>
    <w:rsid w:val="004028AE"/>
    <w:rsid w:val="004031B5"/>
    <w:rsid w:val="00403412"/>
    <w:rsid w:val="004037BA"/>
    <w:rsid w:val="00403ECC"/>
    <w:rsid w:val="004070B3"/>
    <w:rsid w:val="004071F1"/>
    <w:rsid w:val="00410278"/>
    <w:rsid w:val="00414069"/>
    <w:rsid w:val="00414C4B"/>
    <w:rsid w:val="0041534D"/>
    <w:rsid w:val="00417840"/>
    <w:rsid w:val="00417F62"/>
    <w:rsid w:val="0042093F"/>
    <w:rsid w:val="00421457"/>
    <w:rsid w:val="00422760"/>
    <w:rsid w:val="00423AF6"/>
    <w:rsid w:val="004258F3"/>
    <w:rsid w:val="00425E1B"/>
    <w:rsid w:val="004269B2"/>
    <w:rsid w:val="00426EE7"/>
    <w:rsid w:val="00427673"/>
    <w:rsid w:val="00427A36"/>
    <w:rsid w:val="0043415D"/>
    <w:rsid w:val="00441778"/>
    <w:rsid w:val="00441AF4"/>
    <w:rsid w:val="00442046"/>
    <w:rsid w:val="0044391E"/>
    <w:rsid w:val="00445194"/>
    <w:rsid w:val="00446174"/>
    <w:rsid w:val="00447D26"/>
    <w:rsid w:val="00451CFA"/>
    <w:rsid w:val="00451FC9"/>
    <w:rsid w:val="00455354"/>
    <w:rsid w:val="004613DE"/>
    <w:rsid w:val="0046294F"/>
    <w:rsid w:val="00462A12"/>
    <w:rsid w:val="00462D9B"/>
    <w:rsid w:val="004647A7"/>
    <w:rsid w:val="004666B0"/>
    <w:rsid w:val="004670B3"/>
    <w:rsid w:val="0047162D"/>
    <w:rsid w:val="00472234"/>
    <w:rsid w:val="0047288E"/>
    <w:rsid w:val="004733C4"/>
    <w:rsid w:val="00473537"/>
    <w:rsid w:val="004735B6"/>
    <w:rsid w:val="00473F87"/>
    <w:rsid w:val="004754B5"/>
    <w:rsid w:val="00476301"/>
    <w:rsid w:val="0047650E"/>
    <w:rsid w:val="0047755F"/>
    <w:rsid w:val="00477E3C"/>
    <w:rsid w:val="00481366"/>
    <w:rsid w:val="00483DF5"/>
    <w:rsid w:val="00486846"/>
    <w:rsid w:val="00487EB8"/>
    <w:rsid w:val="00491511"/>
    <w:rsid w:val="0049217E"/>
    <w:rsid w:val="00492EBA"/>
    <w:rsid w:val="00493BA6"/>
    <w:rsid w:val="00494154"/>
    <w:rsid w:val="00497272"/>
    <w:rsid w:val="004A1091"/>
    <w:rsid w:val="004A2FD1"/>
    <w:rsid w:val="004A3DCE"/>
    <w:rsid w:val="004A40A3"/>
    <w:rsid w:val="004A7217"/>
    <w:rsid w:val="004B1A5E"/>
    <w:rsid w:val="004C5F93"/>
    <w:rsid w:val="004D1E34"/>
    <w:rsid w:val="004D790D"/>
    <w:rsid w:val="004D7ABF"/>
    <w:rsid w:val="004E2A2F"/>
    <w:rsid w:val="004E2B2F"/>
    <w:rsid w:val="004E3298"/>
    <w:rsid w:val="004E3971"/>
    <w:rsid w:val="004E4318"/>
    <w:rsid w:val="004E5F4B"/>
    <w:rsid w:val="004E7548"/>
    <w:rsid w:val="004E7C66"/>
    <w:rsid w:val="004F2F1A"/>
    <w:rsid w:val="004F367C"/>
    <w:rsid w:val="00500586"/>
    <w:rsid w:val="00501A5E"/>
    <w:rsid w:val="00502E65"/>
    <w:rsid w:val="005042A2"/>
    <w:rsid w:val="00507816"/>
    <w:rsid w:val="00507820"/>
    <w:rsid w:val="00507C85"/>
    <w:rsid w:val="00512132"/>
    <w:rsid w:val="00515B9A"/>
    <w:rsid w:val="0052083E"/>
    <w:rsid w:val="00520AE0"/>
    <w:rsid w:val="00524FA0"/>
    <w:rsid w:val="005262EF"/>
    <w:rsid w:val="005268FE"/>
    <w:rsid w:val="00530069"/>
    <w:rsid w:val="00531F24"/>
    <w:rsid w:val="0053684E"/>
    <w:rsid w:val="00536E33"/>
    <w:rsid w:val="00540672"/>
    <w:rsid w:val="00540E30"/>
    <w:rsid w:val="00540EE8"/>
    <w:rsid w:val="005414AA"/>
    <w:rsid w:val="00542030"/>
    <w:rsid w:val="00545EB3"/>
    <w:rsid w:val="005467F3"/>
    <w:rsid w:val="00546ED6"/>
    <w:rsid w:val="00550657"/>
    <w:rsid w:val="00550949"/>
    <w:rsid w:val="00551AB7"/>
    <w:rsid w:val="00551C19"/>
    <w:rsid w:val="00552843"/>
    <w:rsid w:val="00552E17"/>
    <w:rsid w:val="00555C71"/>
    <w:rsid w:val="00561470"/>
    <w:rsid w:val="00566663"/>
    <w:rsid w:val="00570F04"/>
    <w:rsid w:val="00572B08"/>
    <w:rsid w:val="0057341A"/>
    <w:rsid w:val="005762C5"/>
    <w:rsid w:val="0057792A"/>
    <w:rsid w:val="0057C95F"/>
    <w:rsid w:val="0058231B"/>
    <w:rsid w:val="005846F4"/>
    <w:rsid w:val="00584ABE"/>
    <w:rsid w:val="00584CF0"/>
    <w:rsid w:val="00592310"/>
    <w:rsid w:val="00592C53"/>
    <w:rsid w:val="005945EF"/>
    <w:rsid w:val="00594CAD"/>
    <w:rsid w:val="005A22F1"/>
    <w:rsid w:val="005A6AEE"/>
    <w:rsid w:val="005B15AE"/>
    <w:rsid w:val="005B2562"/>
    <w:rsid w:val="005B2949"/>
    <w:rsid w:val="005B3DF0"/>
    <w:rsid w:val="005C0199"/>
    <w:rsid w:val="005C0655"/>
    <w:rsid w:val="005C1468"/>
    <w:rsid w:val="005C2672"/>
    <w:rsid w:val="005C4B30"/>
    <w:rsid w:val="005D6025"/>
    <w:rsid w:val="005D6B21"/>
    <w:rsid w:val="005E0ED6"/>
    <w:rsid w:val="005E53E0"/>
    <w:rsid w:val="005E6031"/>
    <w:rsid w:val="005E6973"/>
    <w:rsid w:val="005E72F0"/>
    <w:rsid w:val="005E76DA"/>
    <w:rsid w:val="005F0769"/>
    <w:rsid w:val="005F0DC4"/>
    <w:rsid w:val="005F18E9"/>
    <w:rsid w:val="005F59C9"/>
    <w:rsid w:val="00603A80"/>
    <w:rsid w:val="0060559A"/>
    <w:rsid w:val="00606F8E"/>
    <w:rsid w:val="006106B6"/>
    <w:rsid w:val="006124B7"/>
    <w:rsid w:val="00614628"/>
    <w:rsid w:val="00614888"/>
    <w:rsid w:val="006156E5"/>
    <w:rsid w:val="00615DFE"/>
    <w:rsid w:val="00617924"/>
    <w:rsid w:val="00620FB4"/>
    <w:rsid w:val="006218D3"/>
    <w:rsid w:val="006227BE"/>
    <w:rsid w:val="006259E0"/>
    <w:rsid w:val="00627E05"/>
    <w:rsid w:val="00630A60"/>
    <w:rsid w:val="00631E58"/>
    <w:rsid w:val="00636D3B"/>
    <w:rsid w:val="00640CE0"/>
    <w:rsid w:val="006416CD"/>
    <w:rsid w:val="006429D9"/>
    <w:rsid w:val="006430F5"/>
    <w:rsid w:val="00645459"/>
    <w:rsid w:val="0064736C"/>
    <w:rsid w:val="00647A92"/>
    <w:rsid w:val="00650EE6"/>
    <w:rsid w:val="0065171B"/>
    <w:rsid w:val="006529EA"/>
    <w:rsid w:val="00652C9D"/>
    <w:rsid w:val="00652D2D"/>
    <w:rsid w:val="00655C5A"/>
    <w:rsid w:val="00655CE7"/>
    <w:rsid w:val="00655D39"/>
    <w:rsid w:val="00656107"/>
    <w:rsid w:val="00656A89"/>
    <w:rsid w:val="0066213F"/>
    <w:rsid w:val="00666D87"/>
    <w:rsid w:val="006675E5"/>
    <w:rsid w:val="00670901"/>
    <w:rsid w:val="0067264B"/>
    <w:rsid w:val="006737F9"/>
    <w:rsid w:val="00674E31"/>
    <w:rsid w:val="00676BEB"/>
    <w:rsid w:val="00677592"/>
    <w:rsid w:val="006778CD"/>
    <w:rsid w:val="006802DA"/>
    <w:rsid w:val="00681FBC"/>
    <w:rsid w:val="00682587"/>
    <w:rsid w:val="0068464F"/>
    <w:rsid w:val="006919C1"/>
    <w:rsid w:val="006921CD"/>
    <w:rsid w:val="006933F3"/>
    <w:rsid w:val="006935DE"/>
    <w:rsid w:val="00693B8E"/>
    <w:rsid w:val="00693EB4"/>
    <w:rsid w:val="00694BEC"/>
    <w:rsid w:val="00695098"/>
    <w:rsid w:val="00696453"/>
    <w:rsid w:val="006A33BB"/>
    <w:rsid w:val="006A4E15"/>
    <w:rsid w:val="006B0BB2"/>
    <w:rsid w:val="006B4A76"/>
    <w:rsid w:val="006B6213"/>
    <w:rsid w:val="006B68A2"/>
    <w:rsid w:val="006B7281"/>
    <w:rsid w:val="006C14AD"/>
    <w:rsid w:val="006C27AD"/>
    <w:rsid w:val="006C2BDF"/>
    <w:rsid w:val="006C7941"/>
    <w:rsid w:val="006D4459"/>
    <w:rsid w:val="006D5F0D"/>
    <w:rsid w:val="006E0AC3"/>
    <w:rsid w:val="006E150C"/>
    <w:rsid w:val="006E1DCE"/>
    <w:rsid w:val="006E5074"/>
    <w:rsid w:val="006E5EC2"/>
    <w:rsid w:val="006F1072"/>
    <w:rsid w:val="006F278C"/>
    <w:rsid w:val="006F30AA"/>
    <w:rsid w:val="006F55C8"/>
    <w:rsid w:val="006F58C6"/>
    <w:rsid w:val="007008B0"/>
    <w:rsid w:val="00704DEC"/>
    <w:rsid w:val="0070554F"/>
    <w:rsid w:val="007074C2"/>
    <w:rsid w:val="00712846"/>
    <w:rsid w:val="0071295A"/>
    <w:rsid w:val="00712B12"/>
    <w:rsid w:val="00714942"/>
    <w:rsid w:val="00714DDF"/>
    <w:rsid w:val="00717402"/>
    <w:rsid w:val="007203DD"/>
    <w:rsid w:val="00720475"/>
    <w:rsid w:val="007218BE"/>
    <w:rsid w:val="00723AA5"/>
    <w:rsid w:val="007310C8"/>
    <w:rsid w:val="00736686"/>
    <w:rsid w:val="00741E03"/>
    <w:rsid w:val="00742427"/>
    <w:rsid w:val="0074293E"/>
    <w:rsid w:val="00746C0D"/>
    <w:rsid w:val="0074726A"/>
    <w:rsid w:val="007476C8"/>
    <w:rsid w:val="00747C7B"/>
    <w:rsid w:val="007503F3"/>
    <w:rsid w:val="0075688A"/>
    <w:rsid w:val="00761360"/>
    <w:rsid w:val="0076475D"/>
    <w:rsid w:val="00764D31"/>
    <w:rsid w:val="00764F42"/>
    <w:rsid w:val="00770267"/>
    <w:rsid w:val="00771084"/>
    <w:rsid w:val="007774C9"/>
    <w:rsid w:val="00782C5B"/>
    <w:rsid w:val="007833A7"/>
    <w:rsid w:val="00786EA8"/>
    <w:rsid w:val="00787EBF"/>
    <w:rsid w:val="00793A06"/>
    <w:rsid w:val="00795A8F"/>
    <w:rsid w:val="00796B00"/>
    <w:rsid w:val="007A131F"/>
    <w:rsid w:val="007A14A3"/>
    <w:rsid w:val="007A1AF8"/>
    <w:rsid w:val="007A3C15"/>
    <w:rsid w:val="007A3D2D"/>
    <w:rsid w:val="007B16C0"/>
    <w:rsid w:val="007B4290"/>
    <w:rsid w:val="007B676F"/>
    <w:rsid w:val="007B6DBF"/>
    <w:rsid w:val="007B7823"/>
    <w:rsid w:val="007C1367"/>
    <w:rsid w:val="007C3206"/>
    <w:rsid w:val="007C35C1"/>
    <w:rsid w:val="007C5424"/>
    <w:rsid w:val="007C6964"/>
    <w:rsid w:val="007C7ED5"/>
    <w:rsid w:val="007D39F4"/>
    <w:rsid w:val="007D41F6"/>
    <w:rsid w:val="007D4BB6"/>
    <w:rsid w:val="007D4CED"/>
    <w:rsid w:val="007D5ADA"/>
    <w:rsid w:val="007D6EB9"/>
    <w:rsid w:val="007D7357"/>
    <w:rsid w:val="007D773D"/>
    <w:rsid w:val="007E10EE"/>
    <w:rsid w:val="007E16F5"/>
    <w:rsid w:val="007E2B03"/>
    <w:rsid w:val="007E4FCE"/>
    <w:rsid w:val="007F0BD4"/>
    <w:rsid w:val="007F14E2"/>
    <w:rsid w:val="00800804"/>
    <w:rsid w:val="00800FD2"/>
    <w:rsid w:val="00801211"/>
    <w:rsid w:val="00802857"/>
    <w:rsid w:val="008051DA"/>
    <w:rsid w:val="00807683"/>
    <w:rsid w:val="00810322"/>
    <w:rsid w:val="00811A57"/>
    <w:rsid w:val="00812C3D"/>
    <w:rsid w:val="0081537E"/>
    <w:rsid w:val="008212AD"/>
    <w:rsid w:val="00823555"/>
    <w:rsid w:val="0082674D"/>
    <w:rsid w:val="00827B75"/>
    <w:rsid w:val="008328F9"/>
    <w:rsid w:val="00834B36"/>
    <w:rsid w:val="00835293"/>
    <w:rsid w:val="00835A39"/>
    <w:rsid w:val="00842FF0"/>
    <w:rsid w:val="00843006"/>
    <w:rsid w:val="00844932"/>
    <w:rsid w:val="00850AB7"/>
    <w:rsid w:val="00852DA4"/>
    <w:rsid w:val="00853CB5"/>
    <w:rsid w:val="00855982"/>
    <w:rsid w:val="00857813"/>
    <w:rsid w:val="00864305"/>
    <w:rsid w:val="008674A2"/>
    <w:rsid w:val="00870200"/>
    <w:rsid w:val="00873534"/>
    <w:rsid w:val="008735C2"/>
    <w:rsid w:val="00876B80"/>
    <w:rsid w:val="008812A4"/>
    <w:rsid w:val="00883B9E"/>
    <w:rsid w:val="0088650F"/>
    <w:rsid w:val="008962F3"/>
    <w:rsid w:val="00896614"/>
    <w:rsid w:val="00896F59"/>
    <w:rsid w:val="008A10DD"/>
    <w:rsid w:val="008A2593"/>
    <w:rsid w:val="008A69C8"/>
    <w:rsid w:val="008A6B54"/>
    <w:rsid w:val="008B0B3C"/>
    <w:rsid w:val="008B0E98"/>
    <w:rsid w:val="008B20A4"/>
    <w:rsid w:val="008B2172"/>
    <w:rsid w:val="008C0A30"/>
    <w:rsid w:val="008C12FA"/>
    <w:rsid w:val="008C206B"/>
    <w:rsid w:val="008C526A"/>
    <w:rsid w:val="008C7392"/>
    <w:rsid w:val="008C7452"/>
    <w:rsid w:val="008C7851"/>
    <w:rsid w:val="008D2CF9"/>
    <w:rsid w:val="008D40C0"/>
    <w:rsid w:val="008E2A31"/>
    <w:rsid w:val="008E4FC0"/>
    <w:rsid w:val="008E59B2"/>
    <w:rsid w:val="008E6673"/>
    <w:rsid w:val="008F0DD3"/>
    <w:rsid w:val="008F541A"/>
    <w:rsid w:val="00900889"/>
    <w:rsid w:val="009009AD"/>
    <w:rsid w:val="00901B1A"/>
    <w:rsid w:val="00903D08"/>
    <w:rsid w:val="0090574B"/>
    <w:rsid w:val="009060BB"/>
    <w:rsid w:val="00907FA7"/>
    <w:rsid w:val="009106B6"/>
    <w:rsid w:val="00910819"/>
    <w:rsid w:val="0091229C"/>
    <w:rsid w:val="0091431B"/>
    <w:rsid w:val="00917954"/>
    <w:rsid w:val="00917E07"/>
    <w:rsid w:val="00931A31"/>
    <w:rsid w:val="00934FE3"/>
    <w:rsid w:val="00940228"/>
    <w:rsid w:val="009431D5"/>
    <w:rsid w:val="00943429"/>
    <w:rsid w:val="00945BF2"/>
    <w:rsid w:val="00951CC0"/>
    <w:rsid w:val="00952DEC"/>
    <w:rsid w:val="0095330C"/>
    <w:rsid w:val="00955D21"/>
    <w:rsid w:val="00957163"/>
    <w:rsid w:val="00961FE9"/>
    <w:rsid w:val="00961FFC"/>
    <w:rsid w:val="009633D9"/>
    <w:rsid w:val="00963948"/>
    <w:rsid w:val="00964A3B"/>
    <w:rsid w:val="009712E0"/>
    <w:rsid w:val="009744A1"/>
    <w:rsid w:val="0097508D"/>
    <w:rsid w:val="00975409"/>
    <w:rsid w:val="00975443"/>
    <w:rsid w:val="009757DD"/>
    <w:rsid w:val="00976820"/>
    <w:rsid w:val="00981C23"/>
    <w:rsid w:val="00985369"/>
    <w:rsid w:val="00986BF5"/>
    <w:rsid w:val="00991641"/>
    <w:rsid w:val="00993CCE"/>
    <w:rsid w:val="0099446F"/>
    <w:rsid w:val="0099702C"/>
    <w:rsid w:val="00997FBE"/>
    <w:rsid w:val="009A0D42"/>
    <w:rsid w:val="009A6E9F"/>
    <w:rsid w:val="009B06AE"/>
    <w:rsid w:val="009B1C25"/>
    <w:rsid w:val="009B302A"/>
    <w:rsid w:val="009B4D69"/>
    <w:rsid w:val="009C4139"/>
    <w:rsid w:val="009C443B"/>
    <w:rsid w:val="009C46B7"/>
    <w:rsid w:val="009C78D3"/>
    <w:rsid w:val="009D058D"/>
    <w:rsid w:val="009D1741"/>
    <w:rsid w:val="009D3E48"/>
    <w:rsid w:val="009D6568"/>
    <w:rsid w:val="009E0632"/>
    <w:rsid w:val="009E0E6A"/>
    <w:rsid w:val="009E6E0B"/>
    <w:rsid w:val="009E74AA"/>
    <w:rsid w:val="009F65D3"/>
    <w:rsid w:val="009F76C4"/>
    <w:rsid w:val="00A002C4"/>
    <w:rsid w:val="00A00594"/>
    <w:rsid w:val="00A0177A"/>
    <w:rsid w:val="00A0311B"/>
    <w:rsid w:val="00A064D2"/>
    <w:rsid w:val="00A10484"/>
    <w:rsid w:val="00A108B2"/>
    <w:rsid w:val="00A11A06"/>
    <w:rsid w:val="00A11D89"/>
    <w:rsid w:val="00A12E7B"/>
    <w:rsid w:val="00A15BF2"/>
    <w:rsid w:val="00A15C3F"/>
    <w:rsid w:val="00A15F5C"/>
    <w:rsid w:val="00A16476"/>
    <w:rsid w:val="00A170B3"/>
    <w:rsid w:val="00A20B66"/>
    <w:rsid w:val="00A2369E"/>
    <w:rsid w:val="00A255F3"/>
    <w:rsid w:val="00A26554"/>
    <w:rsid w:val="00A26C09"/>
    <w:rsid w:val="00A34C64"/>
    <w:rsid w:val="00A35251"/>
    <w:rsid w:val="00A3691A"/>
    <w:rsid w:val="00A36E60"/>
    <w:rsid w:val="00A37F5C"/>
    <w:rsid w:val="00A44435"/>
    <w:rsid w:val="00A45119"/>
    <w:rsid w:val="00A630EB"/>
    <w:rsid w:val="00A66027"/>
    <w:rsid w:val="00A663E1"/>
    <w:rsid w:val="00A6664E"/>
    <w:rsid w:val="00A73CCE"/>
    <w:rsid w:val="00A754EB"/>
    <w:rsid w:val="00A768B1"/>
    <w:rsid w:val="00A77E6B"/>
    <w:rsid w:val="00A800DE"/>
    <w:rsid w:val="00A82799"/>
    <w:rsid w:val="00A83186"/>
    <w:rsid w:val="00A83C73"/>
    <w:rsid w:val="00A86F59"/>
    <w:rsid w:val="00A91BA6"/>
    <w:rsid w:val="00A94B36"/>
    <w:rsid w:val="00A94B63"/>
    <w:rsid w:val="00AA01D2"/>
    <w:rsid w:val="00AA2863"/>
    <w:rsid w:val="00AA4CE9"/>
    <w:rsid w:val="00AA5F54"/>
    <w:rsid w:val="00AA62F4"/>
    <w:rsid w:val="00AA7D0B"/>
    <w:rsid w:val="00AB3329"/>
    <w:rsid w:val="00AB6B50"/>
    <w:rsid w:val="00AC4D7B"/>
    <w:rsid w:val="00AD1AB9"/>
    <w:rsid w:val="00AD60D7"/>
    <w:rsid w:val="00AD6DB9"/>
    <w:rsid w:val="00AE120B"/>
    <w:rsid w:val="00AE20B0"/>
    <w:rsid w:val="00AE7E09"/>
    <w:rsid w:val="00AF020B"/>
    <w:rsid w:val="00AF08EB"/>
    <w:rsid w:val="00AF476C"/>
    <w:rsid w:val="00AF61EE"/>
    <w:rsid w:val="00AF6634"/>
    <w:rsid w:val="00AF69EB"/>
    <w:rsid w:val="00B00449"/>
    <w:rsid w:val="00B00B95"/>
    <w:rsid w:val="00B00EE7"/>
    <w:rsid w:val="00B024D5"/>
    <w:rsid w:val="00B0469D"/>
    <w:rsid w:val="00B064F3"/>
    <w:rsid w:val="00B12860"/>
    <w:rsid w:val="00B1468D"/>
    <w:rsid w:val="00B156A6"/>
    <w:rsid w:val="00B2322B"/>
    <w:rsid w:val="00B2367F"/>
    <w:rsid w:val="00B2368D"/>
    <w:rsid w:val="00B2503E"/>
    <w:rsid w:val="00B279D7"/>
    <w:rsid w:val="00B33D1D"/>
    <w:rsid w:val="00B34D17"/>
    <w:rsid w:val="00B353B0"/>
    <w:rsid w:val="00B35CD6"/>
    <w:rsid w:val="00B36E29"/>
    <w:rsid w:val="00B36F45"/>
    <w:rsid w:val="00B3742E"/>
    <w:rsid w:val="00B41B3E"/>
    <w:rsid w:val="00B42A85"/>
    <w:rsid w:val="00B44CD1"/>
    <w:rsid w:val="00B521B4"/>
    <w:rsid w:val="00B53A21"/>
    <w:rsid w:val="00B53B9E"/>
    <w:rsid w:val="00B54AD2"/>
    <w:rsid w:val="00B60FA6"/>
    <w:rsid w:val="00B63466"/>
    <w:rsid w:val="00B65D2C"/>
    <w:rsid w:val="00B65DDD"/>
    <w:rsid w:val="00B71792"/>
    <w:rsid w:val="00B71DE5"/>
    <w:rsid w:val="00B74782"/>
    <w:rsid w:val="00B74A8C"/>
    <w:rsid w:val="00B77306"/>
    <w:rsid w:val="00B775A7"/>
    <w:rsid w:val="00B805D4"/>
    <w:rsid w:val="00B8353B"/>
    <w:rsid w:val="00B84CF2"/>
    <w:rsid w:val="00B86BEB"/>
    <w:rsid w:val="00B90EE1"/>
    <w:rsid w:val="00B9136F"/>
    <w:rsid w:val="00B923E2"/>
    <w:rsid w:val="00B978F8"/>
    <w:rsid w:val="00BA217A"/>
    <w:rsid w:val="00BA2BF5"/>
    <w:rsid w:val="00BA2FDC"/>
    <w:rsid w:val="00BA4660"/>
    <w:rsid w:val="00BA7E64"/>
    <w:rsid w:val="00BB0A7F"/>
    <w:rsid w:val="00BB0EA9"/>
    <w:rsid w:val="00BB11A9"/>
    <w:rsid w:val="00BB1673"/>
    <w:rsid w:val="00BB70E0"/>
    <w:rsid w:val="00BB79DD"/>
    <w:rsid w:val="00BC1ACD"/>
    <w:rsid w:val="00BC1CCC"/>
    <w:rsid w:val="00BC1FD2"/>
    <w:rsid w:val="00BC2C4F"/>
    <w:rsid w:val="00BC61E3"/>
    <w:rsid w:val="00BD0B9B"/>
    <w:rsid w:val="00BD1C87"/>
    <w:rsid w:val="00BD307B"/>
    <w:rsid w:val="00BD32CB"/>
    <w:rsid w:val="00BD6BCB"/>
    <w:rsid w:val="00BE4A74"/>
    <w:rsid w:val="00BE59BD"/>
    <w:rsid w:val="00BF0766"/>
    <w:rsid w:val="00BF3B6A"/>
    <w:rsid w:val="00BF4B95"/>
    <w:rsid w:val="00BF7258"/>
    <w:rsid w:val="00C00E77"/>
    <w:rsid w:val="00C02478"/>
    <w:rsid w:val="00C053A8"/>
    <w:rsid w:val="00C13698"/>
    <w:rsid w:val="00C258F6"/>
    <w:rsid w:val="00C302FC"/>
    <w:rsid w:val="00C30605"/>
    <w:rsid w:val="00C326BA"/>
    <w:rsid w:val="00C3791A"/>
    <w:rsid w:val="00C37EDF"/>
    <w:rsid w:val="00C426AC"/>
    <w:rsid w:val="00C451F8"/>
    <w:rsid w:val="00C45F88"/>
    <w:rsid w:val="00C47CDD"/>
    <w:rsid w:val="00C50395"/>
    <w:rsid w:val="00C51D3F"/>
    <w:rsid w:val="00C537BC"/>
    <w:rsid w:val="00C54CAD"/>
    <w:rsid w:val="00C550D5"/>
    <w:rsid w:val="00C55C69"/>
    <w:rsid w:val="00C56673"/>
    <w:rsid w:val="00C5679F"/>
    <w:rsid w:val="00C5745C"/>
    <w:rsid w:val="00C57632"/>
    <w:rsid w:val="00C616F7"/>
    <w:rsid w:val="00C63658"/>
    <w:rsid w:val="00C66476"/>
    <w:rsid w:val="00C71BCC"/>
    <w:rsid w:val="00C72A8E"/>
    <w:rsid w:val="00C72C59"/>
    <w:rsid w:val="00C731AF"/>
    <w:rsid w:val="00C766C7"/>
    <w:rsid w:val="00C77A70"/>
    <w:rsid w:val="00C8448F"/>
    <w:rsid w:val="00C86975"/>
    <w:rsid w:val="00C94F3F"/>
    <w:rsid w:val="00C95ABE"/>
    <w:rsid w:val="00C95B01"/>
    <w:rsid w:val="00CA0499"/>
    <w:rsid w:val="00CA1110"/>
    <w:rsid w:val="00CA1473"/>
    <w:rsid w:val="00CA2FFB"/>
    <w:rsid w:val="00CA4180"/>
    <w:rsid w:val="00CA48CC"/>
    <w:rsid w:val="00CA4BEA"/>
    <w:rsid w:val="00CA5BA0"/>
    <w:rsid w:val="00CA6117"/>
    <w:rsid w:val="00CA7553"/>
    <w:rsid w:val="00CA7666"/>
    <w:rsid w:val="00CA7BA8"/>
    <w:rsid w:val="00CB4330"/>
    <w:rsid w:val="00CB575C"/>
    <w:rsid w:val="00CB6159"/>
    <w:rsid w:val="00CC1B29"/>
    <w:rsid w:val="00CC565B"/>
    <w:rsid w:val="00CC5A30"/>
    <w:rsid w:val="00CD5AB3"/>
    <w:rsid w:val="00CE5450"/>
    <w:rsid w:val="00CE6266"/>
    <w:rsid w:val="00CE7463"/>
    <w:rsid w:val="00CE78FB"/>
    <w:rsid w:val="00CF1436"/>
    <w:rsid w:val="00CF16BB"/>
    <w:rsid w:val="00CF1D7C"/>
    <w:rsid w:val="00CF6B9E"/>
    <w:rsid w:val="00D01A42"/>
    <w:rsid w:val="00D0214A"/>
    <w:rsid w:val="00D029D5"/>
    <w:rsid w:val="00D06043"/>
    <w:rsid w:val="00D06235"/>
    <w:rsid w:val="00D06741"/>
    <w:rsid w:val="00D173ED"/>
    <w:rsid w:val="00D17B2C"/>
    <w:rsid w:val="00D2089A"/>
    <w:rsid w:val="00D22514"/>
    <w:rsid w:val="00D2382D"/>
    <w:rsid w:val="00D245CE"/>
    <w:rsid w:val="00D2723D"/>
    <w:rsid w:val="00D319E5"/>
    <w:rsid w:val="00D364DD"/>
    <w:rsid w:val="00D36F80"/>
    <w:rsid w:val="00D37666"/>
    <w:rsid w:val="00D41CFA"/>
    <w:rsid w:val="00D4386D"/>
    <w:rsid w:val="00D457F1"/>
    <w:rsid w:val="00D4588E"/>
    <w:rsid w:val="00D476D2"/>
    <w:rsid w:val="00D501A1"/>
    <w:rsid w:val="00D52E49"/>
    <w:rsid w:val="00D54F48"/>
    <w:rsid w:val="00D650ED"/>
    <w:rsid w:val="00D66A3E"/>
    <w:rsid w:val="00D70C8E"/>
    <w:rsid w:val="00D71A8D"/>
    <w:rsid w:val="00D7556F"/>
    <w:rsid w:val="00D80217"/>
    <w:rsid w:val="00D8480D"/>
    <w:rsid w:val="00D93D93"/>
    <w:rsid w:val="00D95580"/>
    <w:rsid w:val="00D9569D"/>
    <w:rsid w:val="00D96A9E"/>
    <w:rsid w:val="00DA1192"/>
    <w:rsid w:val="00DA2AF5"/>
    <w:rsid w:val="00DA39F3"/>
    <w:rsid w:val="00DA5E5C"/>
    <w:rsid w:val="00DA7C4E"/>
    <w:rsid w:val="00DB09BB"/>
    <w:rsid w:val="00DB19DF"/>
    <w:rsid w:val="00DB1AD0"/>
    <w:rsid w:val="00DB7DBA"/>
    <w:rsid w:val="00DC0211"/>
    <w:rsid w:val="00DC2DC5"/>
    <w:rsid w:val="00DC4DC3"/>
    <w:rsid w:val="00DC5565"/>
    <w:rsid w:val="00DC5B1A"/>
    <w:rsid w:val="00DC681F"/>
    <w:rsid w:val="00DC6FF9"/>
    <w:rsid w:val="00DD517D"/>
    <w:rsid w:val="00DD7F0B"/>
    <w:rsid w:val="00DE0BF5"/>
    <w:rsid w:val="00DE214B"/>
    <w:rsid w:val="00DE462B"/>
    <w:rsid w:val="00DE4F5C"/>
    <w:rsid w:val="00DE7FE2"/>
    <w:rsid w:val="00DF11C1"/>
    <w:rsid w:val="00DF66EB"/>
    <w:rsid w:val="00DF71AA"/>
    <w:rsid w:val="00E00167"/>
    <w:rsid w:val="00E0160D"/>
    <w:rsid w:val="00E01814"/>
    <w:rsid w:val="00E12315"/>
    <w:rsid w:val="00E14E27"/>
    <w:rsid w:val="00E2017E"/>
    <w:rsid w:val="00E247E5"/>
    <w:rsid w:val="00E27CB0"/>
    <w:rsid w:val="00E309F9"/>
    <w:rsid w:val="00E31500"/>
    <w:rsid w:val="00E336EF"/>
    <w:rsid w:val="00E41135"/>
    <w:rsid w:val="00E41C49"/>
    <w:rsid w:val="00E41D16"/>
    <w:rsid w:val="00E42787"/>
    <w:rsid w:val="00E463DA"/>
    <w:rsid w:val="00E4645E"/>
    <w:rsid w:val="00E4702F"/>
    <w:rsid w:val="00E51E7D"/>
    <w:rsid w:val="00E523C9"/>
    <w:rsid w:val="00E53AD0"/>
    <w:rsid w:val="00E5482C"/>
    <w:rsid w:val="00E578D8"/>
    <w:rsid w:val="00E61252"/>
    <w:rsid w:val="00E62D8D"/>
    <w:rsid w:val="00E6385D"/>
    <w:rsid w:val="00E75164"/>
    <w:rsid w:val="00E81739"/>
    <w:rsid w:val="00E82780"/>
    <w:rsid w:val="00E82CB1"/>
    <w:rsid w:val="00E83C56"/>
    <w:rsid w:val="00E860ED"/>
    <w:rsid w:val="00E908F6"/>
    <w:rsid w:val="00E95503"/>
    <w:rsid w:val="00E97602"/>
    <w:rsid w:val="00EA07CC"/>
    <w:rsid w:val="00EA24F0"/>
    <w:rsid w:val="00EA35C7"/>
    <w:rsid w:val="00EA3B1D"/>
    <w:rsid w:val="00EB11FA"/>
    <w:rsid w:val="00EB12D1"/>
    <w:rsid w:val="00EB34DF"/>
    <w:rsid w:val="00EB4145"/>
    <w:rsid w:val="00EB4204"/>
    <w:rsid w:val="00EB5425"/>
    <w:rsid w:val="00EC0422"/>
    <w:rsid w:val="00EC1248"/>
    <w:rsid w:val="00EC2400"/>
    <w:rsid w:val="00EC3441"/>
    <w:rsid w:val="00EC4ADE"/>
    <w:rsid w:val="00EC4EB3"/>
    <w:rsid w:val="00EC5AD5"/>
    <w:rsid w:val="00EC7E22"/>
    <w:rsid w:val="00ED046B"/>
    <w:rsid w:val="00ED16C5"/>
    <w:rsid w:val="00ED3E76"/>
    <w:rsid w:val="00ED4F74"/>
    <w:rsid w:val="00EE278E"/>
    <w:rsid w:val="00EE406E"/>
    <w:rsid w:val="00EE492B"/>
    <w:rsid w:val="00EF32DD"/>
    <w:rsid w:val="00F02A86"/>
    <w:rsid w:val="00F05974"/>
    <w:rsid w:val="00F05BA1"/>
    <w:rsid w:val="00F05E2A"/>
    <w:rsid w:val="00F07327"/>
    <w:rsid w:val="00F07C9B"/>
    <w:rsid w:val="00F12091"/>
    <w:rsid w:val="00F13828"/>
    <w:rsid w:val="00F13B5F"/>
    <w:rsid w:val="00F14153"/>
    <w:rsid w:val="00F146EE"/>
    <w:rsid w:val="00F15EAD"/>
    <w:rsid w:val="00F1687D"/>
    <w:rsid w:val="00F2227A"/>
    <w:rsid w:val="00F23BF2"/>
    <w:rsid w:val="00F312E8"/>
    <w:rsid w:val="00F31A3A"/>
    <w:rsid w:val="00F3356F"/>
    <w:rsid w:val="00F36215"/>
    <w:rsid w:val="00F41744"/>
    <w:rsid w:val="00F4576A"/>
    <w:rsid w:val="00F46665"/>
    <w:rsid w:val="00F47073"/>
    <w:rsid w:val="00F477F1"/>
    <w:rsid w:val="00F50A51"/>
    <w:rsid w:val="00F54FFF"/>
    <w:rsid w:val="00F555B2"/>
    <w:rsid w:val="00F603CF"/>
    <w:rsid w:val="00F633E6"/>
    <w:rsid w:val="00F63D34"/>
    <w:rsid w:val="00F6666D"/>
    <w:rsid w:val="00F67FF4"/>
    <w:rsid w:val="00F7028C"/>
    <w:rsid w:val="00F7111C"/>
    <w:rsid w:val="00F80453"/>
    <w:rsid w:val="00F81CA3"/>
    <w:rsid w:val="00F83699"/>
    <w:rsid w:val="00F85F17"/>
    <w:rsid w:val="00F86DA5"/>
    <w:rsid w:val="00F874F2"/>
    <w:rsid w:val="00F87D32"/>
    <w:rsid w:val="00F92E45"/>
    <w:rsid w:val="00F94A81"/>
    <w:rsid w:val="00F94D11"/>
    <w:rsid w:val="00F96C75"/>
    <w:rsid w:val="00F9786E"/>
    <w:rsid w:val="00FA04EB"/>
    <w:rsid w:val="00FA08C2"/>
    <w:rsid w:val="00FA159D"/>
    <w:rsid w:val="00FA2475"/>
    <w:rsid w:val="00FB0410"/>
    <w:rsid w:val="00FB0C57"/>
    <w:rsid w:val="00FB1D3C"/>
    <w:rsid w:val="00FB2BE5"/>
    <w:rsid w:val="00FB50F1"/>
    <w:rsid w:val="00FB6205"/>
    <w:rsid w:val="00FB676D"/>
    <w:rsid w:val="00FD2565"/>
    <w:rsid w:val="00FD262C"/>
    <w:rsid w:val="00FD3306"/>
    <w:rsid w:val="00FD380F"/>
    <w:rsid w:val="00FD66EB"/>
    <w:rsid w:val="00FD7246"/>
    <w:rsid w:val="00FE1EBE"/>
    <w:rsid w:val="00FE570C"/>
    <w:rsid w:val="00FE7A01"/>
    <w:rsid w:val="00FF5E7F"/>
    <w:rsid w:val="01B43277"/>
    <w:rsid w:val="01C54610"/>
    <w:rsid w:val="01FE5A41"/>
    <w:rsid w:val="0247630E"/>
    <w:rsid w:val="02E32C70"/>
    <w:rsid w:val="036E6E1E"/>
    <w:rsid w:val="0377E3A8"/>
    <w:rsid w:val="03F9A697"/>
    <w:rsid w:val="04068B50"/>
    <w:rsid w:val="044D3B55"/>
    <w:rsid w:val="04CFDEB8"/>
    <w:rsid w:val="04FC8CC3"/>
    <w:rsid w:val="05415A16"/>
    <w:rsid w:val="055A2864"/>
    <w:rsid w:val="05BC9F31"/>
    <w:rsid w:val="05EAE74E"/>
    <w:rsid w:val="06326C90"/>
    <w:rsid w:val="06412F3F"/>
    <w:rsid w:val="064EE3F3"/>
    <w:rsid w:val="06573F23"/>
    <w:rsid w:val="06E9F0CB"/>
    <w:rsid w:val="074A943A"/>
    <w:rsid w:val="0788C618"/>
    <w:rsid w:val="07C908BD"/>
    <w:rsid w:val="08119258"/>
    <w:rsid w:val="08C3B85B"/>
    <w:rsid w:val="09CB9D30"/>
    <w:rsid w:val="09F82915"/>
    <w:rsid w:val="0A18C9A6"/>
    <w:rsid w:val="0A41A3DB"/>
    <w:rsid w:val="0A4E2E85"/>
    <w:rsid w:val="0B2E0A45"/>
    <w:rsid w:val="0BC8DD08"/>
    <w:rsid w:val="0C41385E"/>
    <w:rsid w:val="0CFB256D"/>
    <w:rsid w:val="0D22931F"/>
    <w:rsid w:val="0D3F7375"/>
    <w:rsid w:val="0DAC7D0A"/>
    <w:rsid w:val="0F2D2A16"/>
    <w:rsid w:val="0FA817DC"/>
    <w:rsid w:val="10152FCA"/>
    <w:rsid w:val="1068F7B5"/>
    <w:rsid w:val="106FFB92"/>
    <w:rsid w:val="10BC3681"/>
    <w:rsid w:val="1263DE69"/>
    <w:rsid w:val="12740498"/>
    <w:rsid w:val="12B5203B"/>
    <w:rsid w:val="12FC9EA6"/>
    <w:rsid w:val="133A604A"/>
    <w:rsid w:val="13D3CE2A"/>
    <w:rsid w:val="14C692A0"/>
    <w:rsid w:val="14FF02A6"/>
    <w:rsid w:val="1590E12C"/>
    <w:rsid w:val="159724F0"/>
    <w:rsid w:val="162AECFF"/>
    <w:rsid w:val="17445766"/>
    <w:rsid w:val="177A715E"/>
    <w:rsid w:val="179A1114"/>
    <w:rsid w:val="17ADB1A9"/>
    <w:rsid w:val="17CE94BB"/>
    <w:rsid w:val="17F8AA37"/>
    <w:rsid w:val="18BE2A8D"/>
    <w:rsid w:val="1919BE40"/>
    <w:rsid w:val="19217CB6"/>
    <w:rsid w:val="1A8E79D9"/>
    <w:rsid w:val="1AAB1165"/>
    <w:rsid w:val="1B1B4B01"/>
    <w:rsid w:val="1B1C8FC0"/>
    <w:rsid w:val="1B83BC96"/>
    <w:rsid w:val="1BDEF898"/>
    <w:rsid w:val="1C2A213D"/>
    <w:rsid w:val="1CA3F7A1"/>
    <w:rsid w:val="1CAC3E3B"/>
    <w:rsid w:val="1CE26946"/>
    <w:rsid w:val="1D2E4A26"/>
    <w:rsid w:val="1D58207A"/>
    <w:rsid w:val="1DED46F1"/>
    <w:rsid w:val="1E58D2BE"/>
    <w:rsid w:val="1F0241ED"/>
    <w:rsid w:val="1F78F2E2"/>
    <w:rsid w:val="1FB0E872"/>
    <w:rsid w:val="1FD973CF"/>
    <w:rsid w:val="202BBFB1"/>
    <w:rsid w:val="2194DFC9"/>
    <w:rsid w:val="21F01038"/>
    <w:rsid w:val="21F93DC1"/>
    <w:rsid w:val="2270F56D"/>
    <w:rsid w:val="22AB9B76"/>
    <w:rsid w:val="22B447B2"/>
    <w:rsid w:val="23B25CEE"/>
    <w:rsid w:val="24100327"/>
    <w:rsid w:val="247D80B7"/>
    <w:rsid w:val="259ACDE0"/>
    <w:rsid w:val="264B1F8A"/>
    <w:rsid w:val="2687550D"/>
    <w:rsid w:val="272BAF68"/>
    <w:rsid w:val="2773B242"/>
    <w:rsid w:val="277C4C70"/>
    <w:rsid w:val="284B4768"/>
    <w:rsid w:val="2862DB33"/>
    <w:rsid w:val="28E4FFA7"/>
    <w:rsid w:val="291E137C"/>
    <w:rsid w:val="292693BE"/>
    <w:rsid w:val="299319EB"/>
    <w:rsid w:val="29FA1F83"/>
    <w:rsid w:val="2A27FEDC"/>
    <w:rsid w:val="2A517B21"/>
    <w:rsid w:val="2A6E7C6C"/>
    <w:rsid w:val="2BE466F5"/>
    <w:rsid w:val="2BF11DF5"/>
    <w:rsid w:val="2C012361"/>
    <w:rsid w:val="2C11B3EE"/>
    <w:rsid w:val="2C14174E"/>
    <w:rsid w:val="2CBBF703"/>
    <w:rsid w:val="2E5ADD7F"/>
    <w:rsid w:val="2E81CC6C"/>
    <w:rsid w:val="2ED8839C"/>
    <w:rsid w:val="3002D641"/>
    <w:rsid w:val="3062836D"/>
    <w:rsid w:val="308900BD"/>
    <w:rsid w:val="310AABC2"/>
    <w:rsid w:val="3126AD95"/>
    <w:rsid w:val="3280498E"/>
    <w:rsid w:val="3297EB4A"/>
    <w:rsid w:val="32E90A9A"/>
    <w:rsid w:val="33994B31"/>
    <w:rsid w:val="33E4A6A7"/>
    <w:rsid w:val="33E5A524"/>
    <w:rsid w:val="343BE59F"/>
    <w:rsid w:val="344D0729"/>
    <w:rsid w:val="348AB91D"/>
    <w:rsid w:val="35036768"/>
    <w:rsid w:val="3544719C"/>
    <w:rsid w:val="3547A45D"/>
    <w:rsid w:val="354C7D87"/>
    <w:rsid w:val="358FABB0"/>
    <w:rsid w:val="35CC60C1"/>
    <w:rsid w:val="3622DC1D"/>
    <w:rsid w:val="3685023A"/>
    <w:rsid w:val="36C7D6F3"/>
    <w:rsid w:val="382D782C"/>
    <w:rsid w:val="38CD4EB0"/>
    <w:rsid w:val="393F7A0F"/>
    <w:rsid w:val="395EE793"/>
    <w:rsid w:val="3983BCE0"/>
    <w:rsid w:val="39D9EEA6"/>
    <w:rsid w:val="3A766F1E"/>
    <w:rsid w:val="3AB908F6"/>
    <w:rsid w:val="3AC9AEB3"/>
    <w:rsid w:val="3BAAECF8"/>
    <w:rsid w:val="3BAD32EE"/>
    <w:rsid w:val="3C54D6F9"/>
    <w:rsid w:val="3C943C83"/>
    <w:rsid w:val="3CE4D9BD"/>
    <w:rsid w:val="3D742D73"/>
    <w:rsid w:val="3DEDA18E"/>
    <w:rsid w:val="3E9E9CBE"/>
    <w:rsid w:val="3F4D49BE"/>
    <w:rsid w:val="40795996"/>
    <w:rsid w:val="408F8108"/>
    <w:rsid w:val="40E418BC"/>
    <w:rsid w:val="40F55393"/>
    <w:rsid w:val="40FACE09"/>
    <w:rsid w:val="410E77D3"/>
    <w:rsid w:val="42D3C21B"/>
    <w:rsid w:val="43BC72B8"/>
    <w:rsid w:val="43BE7EC3"/>
    <w:rsid w:val="43F94E68"/>
    <w:rsid w:val="440F8427"/>
    <w:rsid w:val="4483DE56"/>
    <w:rsid w:val="45921D76"/>
    <w:rsid w:val="45F47380"/>
    <w:rsid w:val="4632702F"/>
    <w:rsid w:val="46422048"/>
    <w:rsid w:val="4644B0F9"/>
    <w:rsid w:val="465BE1DC"/>
    <w:rsid w:val="468E89EB"/>
    <w:rsid w:val="46C608C6"/>
    <w:rsid w:val="4766E27E"/>
    <w:rsid w:val="476BF1A0"/>
    <w:rsid w:val="4782B5A2"/>
    <w:rsid w:val="47CAFAFD"/>
    <w:rsid w:val="49A1DC89"/>
    <w:rsid w:val="4A4093CD"/>
    <w:rsid w:val="4A7FC686"/>
    <w:rsid w:val="4B70D18A"/>
    <w:rsid w:val="4BC6E964"/>
    <w:rsid w:val="4BD0999D"/>
    <w:rsid w:val="4C151C35"/>
    <w:rsid w:val="4C5021FF"/>
    <w:rsid w:val="4C673800"/>
    <w:rsid w:val="4C7261E4"/>
    <w:rsid w:val="4D4BCFE8"/>
    <w:rsid w:val="4D4CFABB"/>
    <w:rsid w:val="4D5BFB2F"/>
    <w:rsid w:val="4D713056"/>
    <w:rsid w:val="4E32E510"/>
    <w:rsid w:val="4E4011CA"/>
    <w:rsid w:val="4E43AB90"/>
    <w:rsid w:val="4E556BD1"/>
    <w:rsid w:val="4EACBF91"/>
    <w:rsid w:val="4F143F9F"/>
    <w:rsid w:val="4F24E816"/>
    <w:rsid w:val="5034A4A2"/>
    <w:rsid w:val="508342F1"/>
    <w:rsid w:val="50A9EB9C"/>
    <w:rsid w:val="50ACE4B5"/>
    <w:rsid w:val="5119C1F4"/>
    <w:rsid w:val="51884319"/>
    <w:rsid w:val="51CE7390"/>
    <w:rsid w:val="523D44F0"/>
    <w:rsid w:val="531F1666"/>
    <w:rsid w:val="5348DE2F"/>
    <w:rsid w:val="53AED3DB"/>
    <w:rsid w:val="53B8EF92"/>
    <w:rsid w:val="53E10FCD"/>
    <w:rsid w:val="5440FF1E"/>
    <w:rsid w:val="5469A007"/>
    <w:rsid w:val="54AE80CB"/>
    <w:rsid w:val="553476E9"/>
    <w:rsid w:val="555CF7D8"/>
    <w:rsid w:val="556DC692"/>
    <w:rsid w:val="55771B59"/>
    <w:rsid w:val="559548DA"/>
    <w:rsid w:val="55EFD69A"/>
    <w:rsid w:val="56991BD1"/>
    <w:rsid w:val="573EBDA5"/>
    <w:rsid w:val="5748B899"/>
    <w:rsid w:val="588576C4"/>
    <w:rsid w:val="58B3793E"/>
    <w:rsid w:val="59A74FFE"/>
    <w:rsid w:val="5A2CC1E3"/>
    <w:rsid w:val="5B074DC4"/>
    <w:rsid w:val="5B7C62E8"/>
    <w:rsid w:val="5B86B7EB"/>
    <w:rsid w:val="5B923BDE"/>
    <w:rsid w:val="5C144E44"/>
    <w:rsid w:val="5C7EA760"/>
    <w:rsid w:val="5CB01D26"/>
    <w:rsid w:val="5D040832"/>
    <w:rsid w:val="5D1BCECE"/>
    <w:rsid w:val="5F64C3CF"/>
    <w:rsid w:val="60991585"/>
    <w:rsid w:val="61037B97"/>
    <w:rsid w:val="6140A460"/>
    <w:rsid w:val="619E023C"/>
    <w:rsid w:val="61B72DBB"/>
    <w:rsid w:val="624D7050"/>
    <w:rsid w:val="62847459"/>
    <w:rsid w:val="62D89BD3"/>
    <w:rsid w:val="62F06AA9"/>
    <w:rsid w:val="630BCB0B"/>
    <w:rsid w:val="6446B15F"/>
    <w:rsid w:val="64A12318"/>
    <w:rsid w:val="6501F2DD"/>
    <w:rsid w:val="65856CE0"/>
    <w:rsid w:val="668D04F8"/>
    <w:rsid w:val="66EDC50D"/>
    <w:rsid w:val="66F9172A"/>
    <w:rsid w:val="67323D0D"/>
    <w:rsid w:val="679F0939"/>
    <w:rsid w:val="67A9CD51"/>
    <w:rsid w:val="698CC496"/>
    <w:rsid w:val="69D6B7D0"/>
    <w:rsid w:val="6AB747AE"/>
    <w:rsid w:val="6AB9C556"/>
    <w:rsid w:val="6ADBD3FF"/>
    <w:rsid w:val="6BB9F8AB"/>
    <w:rsid w:val="6D37187F"/>
    <w:rsid w:val="6D9AF2CC"/>
    <w:rsid w:val="6DA826FC"/>
    <w:rsid w:val="6DD93752"/>
    <w:rsid w:val="6E3DA524"/>
    <w:rsid w:val="6E95152E"/>
    <w:rsid w:val="6F3E7767"/>
    <w:rsid w:val="6FDC7BF0"/>
    <w:rsid w:val="700FCA2C"/>
    <w:rsid w:val="70E73C31"/>
    <w:rsid w:val="71294026"/>
    <w:rsid w:val="717EF2FD"/>
    <w:rsid w:val="71AD2A07"/>
    <w:rsid w:val="71C2A8EE"/>
    <w:rsid w:val="72036248"/>
    <w:rsid w:val="7257E7EE"/>
    <w:rsid w:val="72F07A72"/>
    <w:rsid w:val="73145ED7"/>
    <w:rsid w:val="734AFE39"/>
    <w:rsid w:val="739DDC7B"/>
    <w:rsid w:val="73AC28D1"/>
    <w:rsid w:val="73DAE89E"/>
    <w:rsid w:val="73F92732"/>
    <w:rsid w:val="743AF20D"/>
    <w:rsid w:val="749EE50D"/>
    <w:rsid w:val="74D6DC00"/>
    <w:rsid w:val="75428632"/>
    <w:rsid w:val="756619BD"/>
    <w:rsid w:val="759AF773"/>
    <w:rsid w:val="75B52429"/>
    <w:rsid w:val="75BD2FB8"/>
    <w:rsid w:val="75EDE307"/>
    <w:rsid w:val="7625F283"/>
    <w:rsid w:val="765A526A"/>
    <w:rsid w:val="772607CF"/>
    <w:rsid w:val="7788D64D"/>
    <w:rsid w:val="77A06BD7"/>
    <w:rsid w:val="784FF691"/>
    <w:rsid w:val="78A1766B"/>
    <w:rsid w:val="78AF6078"/>
    <w:rsid w:val="78EEDC2D"/>
    <w:rsid w:val="7933AFFB"/>
    <w:rsid w:val="7A85723B"/>
    <w:rsid w:val="7ACFBDC5"/>
    <w:rsid w:val="7B1B5C24"/>
    <w:rsid w:val="7BF3B25E"/>
    <w:rsid w:val="7CAD7C4C"/>
    <w:rsid w:val="7CE5E379"/>
    <w:rsid w:val="7D447EFA"/>
    <w:rsid w:val="7DAC993A"/>
    <w:rsid w:val="7EC92ACF"/>
    <w:rsid w:val="7F94F564"/>
    <w:rsid w:val="7FD50594"/>
    <w:rsid w:val="7FD601B3"/>
    <w:rsid w:val="7FDD43F4"/>
    <w:rsid w:val="7FE806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2E23"/>
  <w15:chartTrackingRefBased/>
  <w15:docId w15:val="{79C67F26-EB71-4350-B240-6387E8A1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2BB"/>
    <w:rPr>
      <w:lang w:val="en-GB" w:eastAsia="zh-CN"/>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2787"/>
    <w:pPr>
      <w:spacing w:after="0" w:line="240" w:lineRule="auto"/>
      <w:contextualSpacing/>
    </w:pPr>
    <w:rPr>
      <w:rFonts w:asciiTheme="majorHAnsi" w:eastAsiaTheme="majorEastAsia" w:hAnsiTheme="majorHAnsi" w:cstheme="majorBidi"/>
      <w:b/>
      <w:sz w:val="56"/>
      <w:szCs w:val="56"/>
    </w:rPr>
  </w:style>
  <w:style w:type="character" w:customStyle="1" w:styleId="TitleChar">
    <w:name w:val="Title Char"/>
    <w:basedOn w:val="DefaultParagraphFont"/>
    <w:link w:val="Title"/>
    <w:uiPriority w:val="10"/>
    <w:rsid w:val="00E42787"/>
    <w:rPr>
      <w:rFonts w:asciiTheme="majorHAnsi" w:eastAsiaTheme="majorEastAsia" w:hAnsiTheme="majorHAnsi" w:cstheme="majorBidi"/>
      <w:b/>
      <w:sz w:val="56"/>
      <w:szCs w:val="56"/>
      <w:lang w:val="en-GB" w:eastAsia="zh-CN"/>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qFormat/>
    <w:rsid w:val="00536E33"/>
    <w:pPr>
      <w:ind w:left="720"/>
      <w:contextualSpacing/>
    </w:pPr>
  </w:style>
  <w:style w:type="paragraph" w:customStyle="1" w:styleId="Default">
    <w:name w:val="Default"/>
    <w:rsid w:val="00BB0EA9"/>
    <w:pPr>
      <w:autoSpaceDE w:val="0"/>
      <w:autoSpaceDN w:val="0"/>
      <w:adjustRightInd w:val="0"/>
      <w:spacing w:after="0" w:line="240" w:lineRule="auto"/>
    </w:pPr>
    <w:rPr>
      <w:rFonts w:ascii="Calibri" w:hAnsi="Calibri" w:cs="Calibri"/>
      <w:color w:val="000000"/>
      <w:sz w:val="24"/>
      <w:szCs w:val="24"/>
      <w:lang w:val="en-GB"/>
    </w:rPr>
  </w:style>
  <w:style w:type="table" w:styleId="TableGrid">
    <w:name w:val="Table Grid"/>
    <w:basedOn w:val="TableNormal"/>
    <w:uiPriority w:val="59"/>
    <w:rsid w:val="00D41C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openxmlformats.org/package/2006/metadata/core-properties"/>
    <ds:schemaRef ds:uri="http://purl.org/dc/terms/"/>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4873beb7-5857-4685-be1f-d57550cc96cc"/>
    <ds:schemaRef ds:uri="http://purl.org/dc/dcmitype/"/>
  </ds:schemaRefs>
</ds:datastoreItem>
</file>

<file path=customXml/itemProps4.xml><?xml version="1.0" encoding="utf-8"?>
<ds:datastoreItem xmlns:ds="http://schemas.openxmlformats.org/officeDocument/2006/customXml" ds:itemID="{719A5359-FADB-4054-AF4A-59D9C0C1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5</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dc:creator>
  <cp:lastModifiedBy>Dylan Fu</cp:lastModifiedBy>
  <cp:revision>2</cp:revision>
  <dcterms:created xsi:type="dcterms:W3CDTF">2018-06-06T11:56:00Z</dcterms:created>
  <dcterms:modified xsi:type="dcterms:W3CDTF">2018-06-06T11:56:00Z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